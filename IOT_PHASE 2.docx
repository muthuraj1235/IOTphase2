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AAC71" w14:textId="7F059E67" w:rsidR="00B46725" w:rsidRDefault="00204802" w:rsidP="00204802">
      <w:pPr>
        <w:pStyle w:val="Title"/>
        <w:ind w:left="0"/>
      </w:pPr>
      <w:r>
        <w:t>IOT-PHASE 2</w:t>
      </w:r>
    </w:p>
    <w:p w14:paraId="4E964CD5" w14:textId="06F6AAC2" w:rsidR="00B46725" w:rsidRDefault="002B246D" w:rsidP="002B246D">
      <w:pPr>
        <w:pStyle w:val="Title"/>
        <w:ind w:left="0"/>
      </w:pPr>
      <w:r>
        <w:rPr>
          <w:noProof/>
        </w:rPr>
        <w:drawing>
          <wp:anchor distT="0" distB="0" distL="114300" distR="114300" simplePos="0" relativeHeight="251658240" behindDoc="1" locked="0" layoutInCell="1" allowOverlap="1" wp14:anchorId="6A3E7544" wp14:editId="64270DFD">
            <wp:simplePos x="0" y="0"/>
            <wp:positionH relativeFrom="column">
              <wp:posOffset>990196</wp:posOffset>
            </wp:positionH>
            <wp:positionV relativeFrom="paragraph">
              <wp:posOffset>1428288</wp:posOffset>
            </wp:positionV>
            <wp:extent cx="3691890" cy="2614930"/>
            <wp:effectExtent l="0" t="0" r="3810" b="0"/>
            <wp:wrapTight wrapText="bothSides">
              <wp:wrapPolygon edited="0">
                <wp:start x="1672" y="0"/>
                <wp:lineTo x="1672" y="2518"/>
                <wp:lineTo x="0" y="4563"/>
                <wp:lineTo x="0" y="9599"/>
                <wp:lineTo x="1672" y="10071"/>
                <wp:lineTo x="1672" y="15106"/>
                <wp:lineTo x="1003" y="16365"/>
                <wp:lineTo x="669" y="17152"/>
                <wp:lineTo x="669" y="20457"/>
                <wp:lineTo x="1449" y="21401"/>
                <wp:lineTo x="1672" y="21401"/>
                <wp:lineTo x="21065" y="21401"/>
                <wp:lineTo x="21511" y="19670"/>
                <wp:lineTo x="21511" y="5980"/>
                <wp:lineTo x="21065" y="5035"/>
                <wp:lineTo x="20954" y="629"/>
                <wp:lineTo x="20619" y="0"/>
                <wp:lineTo x="1672"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alphaModFix amt="85000"/>
                      <a:extLst>
                        <a:ext uri="{837473B0-CC2E-450A-ABE3-18F120FF3D39}">
                          <a1611:picAttrSrcUrl xmlns:a1611="http://schemas.microsoft.com/office/drawing/2016/11/main" r:id="rId8"/>
                        </a:ext>
                      </a:extLst>
                    </a:blip>
                    <a:stretch>
                      <a:fillRect/>
                    </a:stretch>
                  </pic:blipFill>
                  <pic:spPr>
                    <a:xfrm>
                      <a:off x="0" y="0"/>
                      <a:ext cx="3691890" cy="2614930"/>
                    </a:xfrm>
                    <a:prstGeom prst="rect">
                      <a:avLst/>
                    </a:prstGeom>
                  </pic:spPr>
                </pic:pic>
              </a:graphicData>
            </a:graphic>
            <wp14:sizeRelH relativeFrom="margin">
              <wp14:pctWidth>0</wp14:pctWidth>
            </wp14:sizeRelH>
            <wp14:sizeRelV relativeFrom="margin">
              <wp14:pctHeight>0</wp14:pctHeight>
            </wp14:sizeRelV>
          </wp:anchor>
        </w:drawing>
      </w:r>
      <w:r w:rsidR="00204802">
        <w:t>SMART WATER SYSTEM</w:t>
      </w:r>
    </w:p>
    <w:p w14:paraId="770E62CA" w14:textId="29368A44" w:rsidR="00B46725" w:rsidRDefault="00B46725" w:rsidP="00B46725">
      <w:pPr>
        <w:pStyle w:val="ContactInfo"/>
      </w:pPr>
    </w:p>
    <w:p w14:paraId="7DF0D04C" w14:textId="141E7B38" w:rsidR="003C1E78" w:rsidRDefault="003C1E78" w:rsidP="003C1E78">
      <w:pPr>
        <w:pStyle w:val="ContactInfo"/>
      </w:pPr>
    </w:p>
    <w:p w14:paraId="2244405E" w14:textId="3DCFC02F" w:rsidR="008D1A4A" w:rsidRPr="008D1A4A" w:rsidRDefault="008D1A4A" w:rsidP="008D1A4A">
      <w:pPr>
        <w:pStyle w:val="ContactInfo"/>
      </w:pPr>
    </w:p>
    <w:p w14:paraId="6BD655E5" w14:textId="327AC75B" w:rsidR="002D6D73" w:rsidRDefault="008D1A4A">
      <w:pPr>
        <w:pStyle w:val="Heading1"/>
      </w:pPr>
      <w:r>
        <w:t>INTRODUCTION:</w:t>
      </w:r>
    </w:p>
    <w:p w14:paraId="18AA29EE" w14:textId="2BF9A0A7" w:rsidR="002D6D73" w:rsidRPr="008D1A4A" w:rsidRDefault="008D1A4A" w:rsidP="00122300">
      <w:pPr>
        <w:rPr>
          <w:sz w:val="24"/>
          <w:szCs w:val="24"/>
        </w:rPr>
      </w:pPr>
      <w:r w:rsidRPr="008D1A4A">
        <w:rPr>
          <w:sz w:val="24"/>
          <w:szCs w:val="24"/>
        </w:rPr>
        <w:t>Modern methods for utilizing Arduino to manage water resources wisely include smart water-based systems. These systems can track and manage water use in a variety of applications by merging Arduino microcontrollers with sensors like moisture detectors, flow meters, and water level sensors. Arduino-based smart water systems offer real-time data and automation capabilities, making them ideal for controlling irrigation in agriculture, controlling water levels in tanks or reservoirs, and even finding problems in household plumbing. These systems not only conserve water but also cut costs and encourage sustainable methods of water management since they have the capacity to gather data, evaluate it, and make informed judgments. They are adaptable and available technology for both people and businesses interested in water conservation since they can be scaled and adjusted to meet varied needs.</w:t>
      </w:r>
    </w:p>
    <w:p w14:paraId="53174D20" w14:textId="5CC3229D" w:rsidR="002D6D73" w:rsidRPr="00122300" w:rsidRDefault="008D1A4A">
      <w:pPr>
        <w:pStyle w:val="Heading1"/>
      </w:pPr>
      <w:r>
        <w:t>principle</w:t>
      </w:r>
      <w:r w:rsidR="00630F9E">
        <w:t>:</w:t>
      </w:r>
    </w:p>
    <w:p w14:paraId="4E47A5DD" w14:textId="087878A7" w:rsidR="002D6D73" w:rsidRDefault="00630F9E" w:rsidP="00630F9E">
      <w:pPr>
        <w:pStyle w:val="ListBullet"/>
        <w:numPr>
          <w:ilvl w:val="0"/>
          <w:numId w:val="0"/>
        </w:numPr>
        <w:ind w:left="216"/>
      </w:pPr>
      <w:r w:rsidRPr="00630F9E">
        <w:rPr>
          <w:sz w:val="24"/>
          <w:szCs w:val="24"/>
        </w:rPr>
        <w:t>A smart water-based system based on Arduino collects data from sensors, processes it using Arduino microcontrollers, and then uses this information to automate and optimize water-related functions such as irrigation, water level control, and leak detection. Through real-time monitoring and intelligent decision-making, it encourages efficient water usage and conservation</w:t>
      </w:r>
      <w:r w:rsidRPr="00630F9E">
        <w:t>.</w:t>
      </w:r>
    </w:p>
    <w:p w14:paraId="7EDB90DB" w14:textId="6D2C3488" w:rsidR="00630F9E" w:rsidRDefault="00630F9E" w:rsidP="00630F9E">
      <w:pPr>
        <w:pStyle w:val="Heading1"/>
      </w:pPr>
      <w:r>
        <w:t>design principle:</w:t>
      </w:r>
    </w:p>
    <w:p w14:paraId="53E83712" w14:textId="0E959C83" w:rsidR="00630F9E" w:rsidRDefault="00630F9E" w:rsidP="00630F9E">
      <w:pPr>
        <w:rPr>
          <w:rFonts w:asciiTheme="majorHAnsi" w:eastAsiaTheme="majorEastAsia" w:hAnsiTheme="majorHAnsi" w:cstheme="majorBidi"/>
          <w:b/>
          <w:bCs/>
          <w:caps/>
          <w:color w:val="FFFFFF" w:themeColor="background1"/>
        </w:rPr>
      </w:pPr>
    </w:p>
    <w:p w14:paraId="1CA20171" w14:textId="0DA8DB9C" w:rsidR="00630F9E" w:rsidRDefault="00630F9E" w:rsidP="00630F9E">
      <w:pPr>
        <w:rPr>
          <w:sz w:val="24"/>
          <w:szCs w:val="24"/>
        </w:rPr>
      </w:pPr>
      <w:r w:rsidRPr="00630F9E">
        <w:rPr>
          <w:sz w:val="24"/>
          <w:szCs w:val="24"/>
        </w:rPr>
        <w:t>The design concepts for an Arduino-based smart water-based system should focus on building a dependable, efficient, and user-friendly solution. Consider the following fundamental design principles:</w:t>
      </w:r>
    </w:p>
    <w:p w14:paraId="29943DA2" w14:textId="77777777" w:rsidR="000728B6" w:rsidRPr="000728B6" w:rsidRDefault="000728B6" w:rsidP="000728B6">
      <w:pPr>
        <w:pStyle w:val="ListNumber"/>
        <w:rPr>
          <w:sz w:val="24"/>
          <w:szCs w:val="24"/>
        </w:rPr>
      </w:pPr>
      <w:r w:rsidRPr="000728B6">
        <w:rPr>
          <w:b/>
          <w:bCs/>
          <w:sz w:val="24"/>
          <w:szCs w:val="24"/>
        </w:rPr>
        <w:t>Scalability:</w:t>
      </w:r>
      <w:r w:rsidRPr="000728B6">
        <w:rPr>
          <w:sz w:val="24"/>
          <w:szCs w:val="24"/>
        </w:rPr>
        <w:t xml:space="preserve"> Make the system scalable so that it can be easily expanded or adapted to handle different sizes and types of water management jobs.</w:t>
      </w:r>
    </w:p>
    <w:p w14:paraId="370D4499" w14:textId="77777777" w:rsidR="000728B6" w:rsidRPr="000728B6" w:rsidRDefault="000728B6" w:rsidP="000728B6">
      <w:pPr>
        <w:pStyle w:val="ListNumber"/>
        <w:numPr>
          <w:ilvl w:val="0"/>
          <w:numId w:val="0"/>
        </w:numPr>
        <w:ind w:left="360"/>
        <w:rPr>
          <w:sz w:val="24"/>
          <w:szCs w:val="24"/>
        </w:rPr>
      </w:pPr>
    </w:p>
    <w:p w14:paraId="130D65C5" w14:textId="77777777" w:rsidR="000728B6" w:rsidRPr="000728B6" w:rsidRDefault="000728B6" w:rsidP="000728B6">
      <w:pPr>
        <w:pStyle w:val="ListNumber"/>
        <w:rPr>
          <w:sz w:val="24"/>
          <w:szCs w:val="24"/>
        </w:rPr>
      </w:pPr>
      <w:r w:rsidRPr="000728B6">
        <w:rPr>
          <w:sz w:val="24"/>
          <w:szCs w:val="24"/>
        </w:rPr>
        <w:lastRenderedPageBreak/>
        <w:t>Modular components and standardized interfaces are used to facilitate maintenance, upgrades, and repairs.</w:t>
      </w:r>
    </w:p>
    <w:p w14:paraId="0405F549" w14:textId="77777777" w:rsidR="000728B6" w:rsidRPr="000728B6" w:rsidRDefault="000728B6" w:rsidP="000728B6">
      <w:pPr>
        <w:pStyle w:val="ListNumber"/>
        <w:numPr>
          <w:ilvl w:val="0"/>
          <w:numId w:val="0"/>
        </w:numPr>
        <w:ind w:left="360"/>
        <w:rPr>
          <w:sz w:val="24"/>
          <w:szCs w:val="24"/>
        </w:rPr>
      </w:pPr>
    </w:p>
    <w:p w14:paraId="739FA644" w14:textId="77777777" w:rsidR="000728B6" w:rsidRPr="000728B6" w:rsidRDefault="000728B6" w:rsidP="000728B6">
      <w:pPr>
        <w:pStyle w:val="ListNumber"/>
        <w:rPr>
          <w:sz w:val="24"/>
          <w:szCs w:val="24"/>
        </w:rPr>
      </w:pPr>
      <w:r w:rsidRPr="000728B6">
        <w:rPr>
          <w:b/>
          <w:bCs/>
          <w:sz w:val="24"/>
          <w:szCs w:val="24"/>
        </w:rPr>
        <w:t>Energy Efficiency:</w:t>
      </w:r>
      <w:r w:rsidRPr="000728B6">
        <w:rPr>
          <w:sz w:val="24"/>
          <w:szCs w:val="24"/>
        </w:rPr>
        <w:t xml:space="preserve"> Optimize power consumption to ensure the system performs efficiently, particularly if it is powered by a battery or solar panels.</w:t>
      </w:r>
    </w:p>
    <w:p w14:paraId="4EBA7A1C" w14:textId="77777777" w:rsidR="000728B6" w:rsidRPr="000728B6" w:rsidRDefault="000728B6" w:rsidP="000728B6">
      <w:pPr>
        <w:pStyle w:val="ListNumber"/>
        <w:numPr>
          <w:ilvl w:val="0"/>
          <w:numId w:val="0"/>
        </w:numPr>
        <w:ind w:left="360"/>
        <w:rPr>
          <w:sz w:val="24"/>
          <w:szCs w:val="24"/>
        </w:rPr>
      </w:pPr>
    </w:p>
    <w:p w14:paraId="62EB644E" w14:textId="77777777" w:rsidR="000728B6" w:rsidRPr="000728B6" w:rsidRDefault="000728B6" w:rsidP="000728B6">
      <w:pPr>
        <w:pStyle w:val="ListNumber"/>
        <w:rPr>
          <w:sz w:val="24"/>
          <w:szCs w:val="24"/>
        </w:rPr>
      </w:pPr>
      <w:r w:rsidRPr="000728B6">
        <w:rPr>
          <w:b/>
          <w:bCs/>
          <w:sz w:val="24"/>
          <w:szCs w:val="24"/>
        </w:rPr>
        <w:t>Data Accuracy:</w:t>
      </w:r>
      <w:r w:rsidRPr="000728B6">
        <w:rPr>
          <w:sz w:val="24"/>
          <w:szCs w:val="24"/>
        </w:rPr>
        <w:t xml:space="preserve"> Select high-quality sensors and assure calibration in order to obtain accurate data for informed decision-making.</w:t>
      </w:r>
    </w:p>
    <w:p w14:paraId="7B73DFE5" w14:textId="77777777" w:rsidR="000728B6" w:rsidRPr="000728B6" w:rsidRDefault="000728B6" w:rsidP="000728B6">
      <w:pPr>
        <w:pStyle w:val="ListNumber"/>
        <w:numPr>
          <w:ilvl w:val="0"/>
          <w:numId w:val="0"/>
        </w:numPr>
        <w:ind w:left="360"/>
        <w:rPr>
          <w:sz w:val="24"/>
          <w:szCs w:val="24"/>
        </w:rPr>
      </w:pPr>
    </w:p>
    <w:p w14:paraId="2761530C" w14:textId="77777777" w:rsidR="000728B6" w:rsidRPr="000728B6" w:rsidRDefault="000728B6" w:rsidP="000728B6">
      <w:pPr>
        <w:pStyle w:val="ListNumber"/>
        <w:rPr>
          <w:sz w:val="24"/>
          <w:szCs w:val="24"/>
        </w:rPr>
      </w:pPr>
      <w:r w:rsidRPr="000728B6">
        <w:rPr>
          <w:b/>
          <w:bCs/>
          <w:sz w:val="24"/>
          <w:szCs w:val="24"/>
        </w:rPr>
        <w:t>Redundancy:</w:t>
      </w:r>
      <w:r w:rsidRPr="000728B6">
        <w:rPr>
          <w:sz w:val="24"/>
          <w:szCs w:val="24"/>
        </w:rPr>
        <w:t xml:space="preserve"> To improve system reliability, include redundancy wherever possible, such as backup power sources or multiple sensors.</w:t>
      </w:r>
    </w:p>
    <w:p w14:paraId="5BBBBAC4" w14:textId="77777777" w:rsidR="000728B6" w:rsidRPr="000728B6" w:rsidRDefault="000728B6" w:rsidP="000728B6">
      <w:pPr>
        <w:pStyle w:val="ListNumber"/>
        <w:numPr>
          <w:ilvl w:val="0"/>
          <w:numId w:val="0"/>
        </w:numPr>
        <w:ind w:left="360"/>
        <w:rPr>
          <w:sz w:val="24"/>
          <w:szCs w:val="24"/>
        </w:rPr>
      </w:pPr>
    </w:p>
    <w:p w14:paraId="4BF8CF03" w14:textId="77777777" w:rsidR="000728B6" w:rsidRPr="000728B6" w:rsidRDefault="000728B6" w:rsidP="000728B6">
      <w:pPr>
        <w:pStyle w:val="ListNumber"/>
        <w:rPr>
          <w:sz w:val="24"/>
          <w:szCs w:val="24"/>
        </w:rPr>
      </w:pPr>
      <w:r w:rsidRPr="000728B6">
        <w:rPr>
          <w:sz w:val="24"/>
          <w:szCs w:val="24"/>
        </w:rPr>
        <w:t>Create an easy user interface, whether through a mobile app or a web portal, to allow users to quickly monitor and control the system.</w:t>
      </w:r>
    </w:p>
    <w:p w14:paraId="232A8FD1" w14:textId="77777777" w:rsidR="000728B6" w:rsidRPr="000728B6" w:rsidRDefault="000728B6" w:rsidP="000728B6">
      <w:pPr>
        <w:pStyle w:val="ListNumber"/>
        <w:numPr>
          <w:ilvl w:val="0"/>
          <w:numId w:val="0"/>
        </w:numPr>
        <w:ind w:left="360"/>
        <w:rPr>
          <w:sz w:val="24"/>
          <w:szCs w:val="24"/>
        </w:rPr>
      </w:pPr>
    </w:p>
    <w:p w14:paraId="21FD9C2E" w14:textId="06C42F1C" w:rsidR="000728B6" w:rsidRDefault="000728B6" w:rsidP="000728B6">
      <w:pPr>
        <w:pStyle w:val="ListNumber"/>
        <w:rPr>
          <w:sz w:val="24"/>
          <w:szCs w:val="24"/>
        </w:rPr>
      </w:pPr>
      <w:r w:rsidRPr="000728B6">
        <w:rPr>
          <w:sz w:val="24"/>
          <w:szCs w:val="24"/>
        </w:rPr>
        <w:t>Implement security measures to safeguard data and prevent unwanted access.</w:t>
      </w:r>
    </w:p>
    <w:p w14:paraId="2B617A33" w14:textId="77777777" w:rsidR="00050104" w:rsidRDefault="00050104" w:rsidP="00050104">
      <w:pPr>
        <w:pStyle w:val="ListParagraph"/>
        <w:rPr>
          <w:sz w:val="24"/>
          <w:szCs w:val="24"/>
        </w:rPr>
      </w:pPr>
    </w:p>
    <w:p w14:paraId="2F5001CA" w14:textId="5599CBDF" w:rsidR="00050104" w:rsidRDefault="00050104" w:rsidP="00050104">
      <w:pPr>
        <w:pStyle w:val="ListNumber"/>
        <w:numPr>
          <w:ilvl w:val="0"/>
          <w:numId w:val="0"/>
        </w:numPr>
        <w:ind w:left="360"/>
        <w:rPr>
          <w:sz w:val="24"/>
          <w:szCs w:val="24"/>
        </w:rPr>
      </w:pPr>
    </w:p>
    <w:p w14:paraId="082EFF95" w14:textId="0E0FBB3E" w:rsidR="00050104" w:rsidRDefault="00050104" w:rsidP="00050104">
      <w:pPr>
        <w:pStyle w:val="ListNumber"/>
        <w:numPr>
          <w:ilvl w:val="0"/>
          <w:numId w:val="0"/>
        </w:numPr>
        <w:ind w:left="360"/>
        <w:rPr>
          <w:sz w:val="24"/>
          <w:szCs w:val="24"/>
        </w:rPr>
      </w:pPr>
    </w:p>
    <w:p w14:paraId="0C8EF146" w14:textId="62CAC34C" w:rsidR="00050104" w:rsidRDefault="00050104" w:rsidP="00050104">
      <w:pPr>
        <w:pStyle w:val="ListNumber"/>
        <w:numPr>
          <w:ilvl w:val="0"/>
          <w:numId w:val="0"/>
        </w:numPr>
        <w:ind w:left="360"/>
        <w:rPr>
          <w:sz w:val="24"/>
          <w:szCs w:val="24"/>
        </w:rPr>
      </w:pPr>
    </w:p>
    <w:p w14:paraId="17B335A5" w14:textId="511DB828" w:rsidR="00050104" w:rsidRDefault="00050104" w:rsidP="00050104">
      <w:pPr>
        <w:pStyle w:val="ListNumber"/>
        <w:numPr>
          <w:ilvl w:val="0"/>
          <w:numId w:val="0"/>
        </w:numPr>
        <w:ind w:left="360"/>
        <w:rPr>
          <w:sz w:val="24"/>
          <w:szCs w:val="24"/>
        </w:rPr>
      </w:pPr>
    </w:p>
    <w:p w14:paraId="0EF6F621" w14:textId="77777777" w:rsidR="00050104" w:rsidRDefault="00050104" w:rsidP="00050104">
      <w:pPr>
        <w:pStyle w:val="ListNumber"/>
        <w:numPr>
          <w:ilvl w:val="0"/>
          <w:numId w:val="0"/>
        </w:numPr>
        <w:ind w:left="360"/>
        <w:rPr>
          <w:sz w:val="24"/>
          <w:szCs w:val="24"/>
        </w:rPr>
      </w:pPr>
    </w:p>
    <w:p w14:paraId="65CA6E84" w14:textId="77777777" w:rsidR="000728B6" w:rsidRDefault="000728B6" w:rsidP="00050104">
      <w:pPr>
        <w:pStyle w:val="Heading1"/>
      </w:pPr>
    </w:p>
    <w:p w14:paraId="09CBAD77" w14:textId="4CF65228" w:rsidR="000728B6" w:rsidRDefault="00E03A7F" w:rsidP="00050104">
      <w:pPr>
        <w:pStyle w:val="Heading1"/>
      </w:pPr>
      <w:r>
        <w:t>BLOCK DIAGRAM:</w:t>
      </w:r>
    </w:p>
    <w:p w14:paraId="20BA9616" w14:textId="311C7D65" w:rsidR="00050104" w:rsidRPr="00050104" w:rsidRDefault="00050104" w:rsidP="00050104"/>
    <w:p w14:paraId="2D035665" w14:textId="74163E33" w:rsidR="00050104" w:rsidRPr="00050104" w:rsidRDefault="00050104" w:rsidP="00050104">
      <w:pPr>
        <w:rPr>
          <w:rFonts w:asciiTheme="majorHAnsi" w:eastAsiaTheme="majorEastAsia" w:hAnsiTheme="majorHAnsi" w:cstheme="majorBidi"/>
          <w:b/>
          <w:bCs/>
          <w:caps/>
          <w:color w:val="FFFFFF" w:themeColor="background1"/>
          <w:sz w:val="24"/>
          <w:szCs w:val="24"/>
        </w:rPr>
      </w:pPr>
    </w:p>
    <w:p w14:paraId="145D1EBE" w14:textId="0253F9D7" w:rsidR="00050104" w:rsidRDefault="00050104" w:rsidP="00050104">
      <w:pPr>
        <w:rPr>
          <w:sz w:val="24"/>
          <w:szCs w:val="24"/>
        </w:rPr>
      </w:pPr>
      <w:r w:rsidRPr="00050104">
        <w:rPr>
          <w:sz w:val="24"/>
          <w:szCs w:val="24"/>
        </w:rPr>
        <w:t xml:space="preserve">The developed system is utilized for water monitoring and quality control. The sensor in the base tank first detects the presence of water. When there is water, the pump starts automatically and begins pumping water to the overhead tank. Different water levels in the </w:t>
      </w:r>
      <w:proofErr w:type="spellStart"/>
      <w:r w:rsidRPr="00050104">
        <w:rPr>
          <w:sz w:val="24"/>
          <w:szCs w:val="24"/>
        </w:rPr>
        <w:t>over head</w:t>
      </w:r>
      <w:proofErr w:type="spellEnd"/>
      <w:r w:rsidRPr="00050104">
        <w:rPr>
          <w:sz w:val="24"/>
          <w:szCs w:val="24"/>
        </w:rPr>
        <w:t xml:space="preserve"> tank are monitored. When the water reaches the chosen threshold, the user is notified. When the water level reaches the maximum level, the pump shuts down automatically. If water flows continuously for longer than predicted, the water flow sensor will notice it and send the data to the IOT server.</w:t>
      </w:r>
    </w:p>
    <w:p w14:paraId="6AA46FCA" w14:textId="41618B8D" w:rsidR="00050104" w:rsidRDefault="00050104" w:rsidP="00050104">
      <w:pPr>
        <w:rPr>
          <w:sz w:val="24"/>
          <w:szCs w:val="24"/>
        </w:rPr>
      </w:pPr>
    </w:p>
    <w:p w14:paraId="2BDB65CB" w14:textId="77777777" w:rsidR="00050104" w:rsidRDefault="00050104" w:rsidP="00050104">
      <w:pPr>
        <w:rPr>
          <w:sz w:val="24"/>
          <w:szCs w:val="24"/>
        </w:rPr>
      </w:pPr>
    </w:p>
    <w:p w14:paraId="2749288F" w14:textId="77777777" w:rsidR="00050104" w:rsidRDefault="00050104" w:rsidP="00050104">
      <w:pPr>
        <w:rPr>
          <w:sz w:val="24"/>
          <w:szCs w:val="24"/>
        </w:rPr>
      </w:pPr>
    </w:p>
    <w:p w14:paraId="3BB79CE1" w14:textId="77777777" w:rsidR="00050104" w:rsidRDefault="00050104" w:rsidP="00050104">
      <w:pPr>
        <w:rPr>
          <w:sz w:val="24"/>
          <w:szCs w:val="24"/>
        </w:rPr>
      </w:pPr>
    </w:p>
    <w:p w14:paraId="3B16FADC" w14:textId="77777777" w:rsidR="00050104" w:rsidRDefault="00050104" w:rsidP="00050104">
      <w:pPr>
        <w:rPr>
          <w:sz w:val="24"/>
          <w:szCs w:val="24"/>
        </w:rPr>
      </w:pPr>
    </w:p>
    <w:p w14:paraId="563371AB" w14:textId="7D74B515" w:rsidR="00050104" w:rsidRDefault="00050104" w:rsidP="00050104">
      <w:pPr>
        <w:rPr>
          <w:noProof/>
          <w:sz w:val="24"/>
          <w:szCs w:val="24"/>
        </w:rPr>
      </w:pPr>
      <w:r>
        <w:rPr>
          <w:noProof/>
          <w:sz w:val="24"/>
          <w:szCs w:val="24"/>
        </w:rPr>
        <w:t>ggg</w:t>
      </w:r>
      <w:r w:rsidRPr="00050104">
        <w:rPr>
          <w:noProof/>
          <w:sz w:val="24"/>
          <w:szCs w:val="24"/>
        </w:rPr>
        <w:drawing>
          <wp:inline distT="0" distB="0" distL="0" distR="0" wp14:anchorId="1A192C6F" wp14:editId="6F82C4C8">
            <wp:extent cx="5486400" cy="3947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947160"/>
                    </a:xfrm>
                    <a:prstGeom prst="rect">
                      <a:avLst/>
                    </a:prstGeom>
                    <a:noFill/>
                    <a:ln>
                      <a:noFill/>
                    </a:ln>
                  </pic:spPr>
                </pic:pic>
              </a:graphicData>
            </a:graphic>
          </wp:inline>
        </w:drawing>
      </w:r>
    </w:p>
    <w:p w14:paraId="0153EABB" w14:textId="1284C122" w:rsidR="00050104" w:rsidRPr="00050104" w:rsidRDefault="00050104" w:rsidP="00050104">
      <w:pPr>
        <w:rPr>
          <w:sz w:val="24"/>
          <w:szCs w:val="24"/>
        </w:rPr>
      </w:pPr>
    </w:p>
    <w:p w14:paraId="09F200E2" w14:textId="2418952D" w:rsidR="00050104" w:rsidRPr="00050104" w:rsidRDefault="00050104" w:rsidP="00050104">
      <w:pPr>
        <w:rPr>
          <w:sz w:val="24"/>
          <w:szCs w:val="24"/>
        </w:rPr>
      </w:pPr>
    </w:p>
    <w:p w14:paraId="5E1FA63A" w14:textId="7F38F8D3" w:rsidR="00050104" w:rsidRDefault="00050104" w:rsidP="00050104">
      <w:pPr>
        <w:rPr>
          <w:noProof/>
          <w:sz w:val="24"/>
          <w:szCs w:val="24"/>
        </w:rPr>
      </w:pPr>
    </w:p>
    <w:p w14:paraId="16F61294" w14:textId="4529D037" w:rsidR="00BF6D6E" w:rsidRDefault="00050104" w:rsidP="00BF6D6E">
      <w:pPr>
        <w:rPr>
          <w:sz w:val="24"/>
          <w:szCs w:val="24"/>
        </w:rPr>
      </w:pPr>
      <w:r w:rsidRPr="00050104">
        <w:rPr>
          <w:sz w:val="24"/>
          <w:szCs w:val="24"/>
        </w:rPr>
        <w:t>The user can view real-time data in the IOT server, and in this case, one notification will be transmitted from the IOT server to the mobile app. If the PH level of the water or the dirt level is not acceptable, the water will not be pumped into the tank. The user can manage the flow of water by engaging with the server via the mobile app.</w:t>
      </w:r>
    </w:p>
    <w:p w14:paraId="7025A857" w14:textId="6FB8140E" w:rsidR="00BF6D6E" w:rsidRDefault="00BF6D6E" w:rsidP="00BF6D6E">
      <w:pPr>
        <w:rPr>
          <w:sz w:val="24"/>
          <w:szCs w:val="24"/>
        </w:rPr>
      </w:pPr>
    </w:p>
    <w:p w14:paraId="03E64012" w14:textId="3334A411" w:rsidR="00BF6D6E" w:rsidRDefault="00BF6D6E" w:rsidP="00BF6D6E">
      <w:pPr>
        <w:rPr>
          <w:sz w:val="24"/>
          <w:szCs w:val="24"/>
        </w:rPr>
      </w:pPr>
    </w:p>
    <w:p w14:paraId="0586FC7E" w14:textId="269118DC" w:rsidR="00BF6D6E" w:rsidRDefault="00BF6D6E" w:rsidP="00BF6D6E">
      <w:pPr>
        <w:rPr>
          <w:sz w:val="24"/>
          <w:szCs w:val="24"/>
        </w:rPr>
      </w:pPr>
    </w:p>
    <w:p w14:paraId="27737468" w14:textId="1345945F" w:rsidR="00BF6D6E" w:rsidRDefault="00BF6D6E" w:rsidP="00BF6D6E">
      <w:pPr>
        <w:rPr>
          <w:sz w:val="24"/>
          <w:szCs w:val="24"/>
        </w:rPr>
      </w:pPr>
    </w:p>
    <w:p w14:paraId="6F59CB23" w14:textId="62D2FA9E" w:rsidR="00BF6D6E" w:rsidRDefault="00BF6D6E" w:rsidP="00BF6D6E">
      <w:pPr>
        <w:rPr>
          <w:sz w:val="24"/>
          <w:szCs w:val="24"/>
        </w:rPr>
      </w:pPr>
    </w:p>
    <w:p w14:paraId="52E577CF" w14:textId="77777777" w:rsidR="00BF6D6E" w:rsidRDefault="00BF6D6E" w:rsidP="00BF6D6E">
      <w:pPr>
        <w:rPr>
          <w:sz w:val="24"/>
          <w:szCs w:val="24"/>
        </w:rPr>
      </w:pPr>
    </w:p>
    <w:p w14:paraId="080C6A66" w14:textId="44D0535C" w:rsidR="00050104" w:rsidRDefault="00050104" w:rsidP="00BF6D6E">
      <w:pPr>
        <w:rPr>
          <w:noProof/>
          <w:sz w:val="24"/>
          <w:szCs w:val="24"/>
        </w:rPr>
      </w:pPr>
    </w:p>
    <w:p w14:paraId="071AC671" w14:textId="3CB64D62" w:rsidR="00BF6D6E" w:rsidRDefault="00BF6D6E" w:rsidP="00BF6D6E">
      <w:pPr>
        <w:pStyle w:val="Heading2"/>
      </w:pPr>
      <w:r w:rsidRPr="00BF6D6E">
        <w:t>system</w:t>
      </w:r>
      <w:r>
        <w:t xml:space="preserve"> workflow:</w:t>
      </w:r>
    </w:p>
    <w:p w14:paraId="38C382D1" w14:textId="3F7E5A14" w:rsidR="00BF6D6E" w:rsidRDefault="00BF6D6E" w:rsidP="00BF6D6E">
      <w:pPr>
        <w:rPr>
          <w:caps/>
        </w:rPr>
      </w:pPr>
    </w:p>
    <w:p w14:paraId="6D52760C" w14:textId="18FCF37E" w:rsidR="00BF6D6E" w:rsidRDefault="00BF6D6E" w:rsidP="00BF6D6E">
      <w:r>
        <w:t>The overall workflow of the system in the public places is given as</w:t>
      </w:r>
    </w:p>
    <w:p w14:paraId="3B15EFE2" w14:textId="53A0730A" w:rsidR="00BF6D6E" w:rsidRDefault="00BF6D6E" w:rsidP="00BF6D6E"/>
    <w:p w14:paraId="4D6A1A7A" w14:textId="7A869DF9" w:rsidR="00BF6D6E" w:rsidRDefault="00BF6D6E" w:rsidP="00BF6D6E"/>
    <w:p w14:paraId="196749A1" w14:textId="2378ED5C" w:rsidR="00BF6D6E" w:rsidRDefault="00192B8C" w:rsidP="00BF6D6E">
      <w:r w:rsidRPr="00192B8C">
        <w:rPr>
          <w:noProof/>
        </w:rPr>
        <w:drawing>
          <wp:inline distT="0" distB="0" distL="0" distR="0" wp14:anchorId="64C8CFD2" wp14:editId="01222F68">
            <wp:extent cx="5219700" cy="24460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2446020"/>
                    </a:xfrm>
                    <a:prstGeom prst="rect">
                      <a:avLst/>
                    </a:prstGeom>
                    <a:noFill/>
                    <a:ln>
                      <a:noFill/>
                    </a:ln>
                  </pic:spPr>
                </pic:pic>
              </a:graphicData>
            </a:graphic>
          </wp:inline>
        </w:drawing>
      </w:r>
    </w:p>
    <w:p w14:paraId="3F81C5F0" w14:textId="709355D0" w:rsidR="00BF6D6E" w:rsidRDefault="00BF6D6E" w:rsidP="00BF6D6E"/>
    <w:p w14:paraId="116F44A8" w14:textId="74A98E49" w:rsidR="00192B8C" w:rsidRDefault="00192B8C" w:rsidP="00192B8C">
      <w:pPr>
        <w:pStyle w:val="Heading1"/>
      </w:pPr>
      <w:r>
        <w:t>COMPONENTS USED:</w:t>
      </w:r>
    </w:p>
    <w:p w14:paraId="03F838CA" w14:textId="77777777" w:rsidR="00BF6D6E" w:rsidRPr="00BF6D6E" w:rsidRDefault="00BF6D6E" w:rsidP="00BF6D6E">
      <w:pPr>
        <w:kinsoku w:val="0"/>
        <w:overflowPunct w:val="0"/>
        <w:autoSpaceDE w:val="0"/>
        <w:autoSpaceDN w:val="0"/>
        <w:adjustRightInd w:val="0"/>
        <w:spacing w:before="0" w:after="1" w:line="240" w:lineRule="auto"/>
        <w:rPr>
          <w:rFonts w:ascii="Times New Roman" w:hAnsi="Times New Roman" w:cs="Times New Roman"/>
          <w:sz w:val="20"/>
          <w:szCs w:val="20"/>
        </w:rPr>
      </w:pPr>
    </w:p>
    <w:p w14:paraId="19788344" w14:textId="77777777" w:rsidR="00192B8C" w:rsidRPr="00510349" w:rsidRDefault="00192B8C" w:rsidP="00192B8C">
      <w:pPr>
        <w:numPr>
          <w:ilvl w:val="0"/>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b/>
          <w:bCs/>
          <w:sz w:val="24"/>
          <w:szCs w:val="24"/>
        </w:rPr>
        <w:t>Sensors:</w:t>
      </w:r>
    </w:p>
    <w:p w14:paraId="3F508226" w14:textId="77777777" w:rsidR="00192B8C" w:rsidRPr="00510349" w:rsidRDefault="00192B8C" w:rsidP="00192B8C">
      <w:pPr>
        <w:numPr>
          <w:ilvl w:val="1"/>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sz w:val="24"/>
          <w:szCs w:val="24"/>
        </w:rPr>
        <w:t>Water Level Sensors: Measure water levels in tanks and reservoirs.</w:t>
      </w:r>
    </w:p>
    <w:p w14:paraId="0E9DB95C" w14:textId="77777777" w:rsidR="00192B8C" w:rsidRPr="00510349" w:rsidRDefault="00192B8C" w:rsidP="00192B8C">
      <w:pPr>
        <w:numPr>
          <w:ilvl w:val="1"/>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sz w:val="24"/>
          <w:szCs w:val="24"/>
        </w:rPr>
        <w:t>Water Quality Sensors: Monitor parameters like pH, turbidity, and contaminants.</w:t>
      </w:r>
    </w:p>
    <w:p w14:paraId="53DCB1D2" w14:textId="77777777" w:rsidR="00192B8C" w:rsidRPr="00510349" w:rsidRDefault="00192B8C" w:rsidP="00192B8C">
      <w:pPr>
        <w:numPr>
          <w:ilvl w:val="1"/>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sz w:val="24"/>
          <w:szCs w:val="24"/>
        </w:rPr>
        <w:t>Temperature Sensors: Measure water temperature for quality control.</w:t>
      </w:r>
    </w:p>
    <w:p w14:paraId="549EB65B" w14:textId="77777777" w:rsidR="00192B8C" w:rsidRPr="00510349" w:rsidRDefault="00192B8C" w:rsidP="00192B8C">
      <w:pPr>
        <w:numPr>
          <w:ilvl w:val="1"/>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sz w:val="24"/>
          <w:szCs w:val="24"/>
        </w:rPr>
        <w:t>Flow Sensors: Monitor water flow rates in distribution systems.</w:t>
      </w:r>
    </w:p>
    <w:p w14:paraId="67C69E91" w14:textId="77777777" w:rsidR="00192B8C" w:rsidRPr="00510349" w:rsidRDefault="00192B8C" w:rsidP="00192B8C">
      <w:pPr>
        <w:numPr>
          <w:ilvl w:val="1"/>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sz w:val="24"/>
          <w:szCs w:val="24"/>
        </w:rPr>
        <w:t>Rainfall Sensors: Detect and measure precipitation for rainwater harvesting.</w:t>
      </w:r>
    </w:p>
    <w:p w14:paraId="49BE14E4" w14:textId="77777777" w:rsidR="00192B8C" w:rsidRPr="00510349" w:rsidRDefault="00192B8C" w:rsidP="00192B8C">
      <w:pPr>
        <w:numPr>
          <w:ilvl w:val="0"/>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b/>
          <w:bCs/>
          <w:sz w:val="24"/>
          <w:szCs w:val="24"/>
        </w:rPr>
        <w:t>Data Acquisition System:</w:t>
      </w:r>
    </w:p>
    <w:p w14:paraId="1C343E1B" w14:textId="77777777" w:rsidR="00192B8C" w:rsidRPr="00510349" w:rsidRDefault="00192B8C" w:rsidP="00192B8C">
      <w:pPr>
        <w:numPr>
          <w:ilvl w:val="1"/>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sz w:val="24"/>
          <w:szCs w:val="24"/>
        </w:rPr>
        <w:lastRenderedPageBreak/>
        <w:t>Microcontrollers or PLCs (Programmable Logic Controllers): Collect data from sensors.</w:t>
      </w:r>
    </w:p>
    <w:p w14:paraId="1B3F4C08" w14:textId="77777777" w:rsidR="00192B8C" w:rsidRPr="00510349" w:rsidRDefault="00192B8C" w:rsidP="00192B8C">
      <w:pPr>
        <w:numPr>
          <w:ilvl w:val="1"/>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sz w:val="24"/>
          <w:szCs w:val="24"/>
        </w:rPr>
        <w:t>Data Transmitters: Transmit data to the central control unit via wired or wireless connections.</w:t>
      </w:r>
    </w:p>
    <w:p w14:paraId="6654878D" w14:textId="77777777" w:rsidR="00192B8C" w:rsidRPr="00510349" w:rsidRDefault="00192B8C" w:rsidP="00192B8C">
      <w:pPr>
        <w:numPr>
          <w:ilvl w:val="0"/>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b/>
          <w:bCs/>
          <w:sz w:val="24"/>
          <w:szCs w:val="24"/>
        </w:rPr>
        <w:t>Central Control Unit:</w:t>
      </w:r>
    </w:p>
    <w:p w14:paraId="53E11259" w14:textId="77777777" w:rsidR="00192B8C" w:rsidRPr="00510349" w:rsidRDefault="00192B8C" w:rsidP="00192B8C">
      <w:pPr>
        <w:numPr>
          <w:ilvl w:val="1"/>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sz w:val="24"/>
          <w:szCs w:val="24"/>
        </w:rPr>
        <w:t>Central Processing Unit (CPU): Processes incoming data and makes decisions.</w:t>
      </w:r>
    </w:p>
    <w:p w14:paraId="7C89D046" w14:textId="77777777" w:rsidR="00192B8C" w:rsidRPr="00510349" w:rsidRDefault="00192B8C" w:rsidP="00192B8C">
      <w:pPr>
        <w:numPr>
          <w:ilvl w:val="1"/>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sz w:val="24"/>
          <w:szCs w:val="24"/>
        </w:rPr>
        <w:t>Control Software: Runs algorithms for system optimization.</w:t>
      </w:r>
    </w:p>
    <w:p w14:paraId="4E07F581" w14:textId="77777777" w:rsidR="00192B8C" w:rsidRPr="00510349" w:rsidRDefault="00192B8C" w:rsidP="00192B8C">
      <w:pPr>
        <w:numPr>
          <w:ilvl w:val="1"/>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sz w:val="24"/>
          <w:szCs w:val="24"/>
        </w:rPr>
        <w:t>Database: Stores historical data for analysis.</w:t>
      </w:r>
    </w:p>
    <w:p w14:paraId="22623B3E" w14:textId="77777777" w:rsidR="00192B8C" w:rsidRPr="00510349" w:rsidRDefault="00192B8C" w:rsidP="00192B8C">
      <w:pPr>
        <w:numPr>
          <w:ilvl w:val="0"/>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b/>
          <w:bCs/>
          <w:sz w:val="24"/>
          <w:szCs w:val="24"/>
        </w:rPr>
        <w:t>User Interface:</w:t>
      </w:r>
    </w:p>
    <w:p w14:paraId="2D878A26" w14:textId="77777777" w:rsidR="00192B8C" w:rsidRPr="00510349" w:rsidRDefault="00192B8C" w:rsidP="00192B8C">
      <w:pPr>
        <w:numPr>
          <w:ilvl w:val="1"/>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sz w:val="24"/>
          <w:szCs w:val="24"/>
        </w:rPr>
        <w:t>Human-Machine Interface (HMI): Touchscreen displays or web-based interfaces for user interaction.</w:t>
      </w:r>
    </w:p>
    <w:p w14:paraId="43CB985D" w14:textId="77777777" w:rsidR="00192B8C" w:rsidRPr="00510349" w:rsidRDefault="00192B8C" w:rsidP="00192B8C">
      <w:pPr>
        <w:numPr>
          <w:ilvl w:val="1"/>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sz w:val="24"/>
          <w:szCs w:val="24"/>
        </w:rPr>
        <w:t>Mobile Applications: Smartphone apps for remote monitoring and control.</w:t>
      </w:r>
    </w:p>
    <w:p w14:paraId="74A10957" w14:textId="77777777" w:rsidR="00192B8C" w:rsidRPr="00510349" w:rsidRDefault="00192B8C" w:rsidP="00192B8C">
      <w:pPr>
        <w:numPr>
          <w:ilvl w:val="0"/>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b/>
          <w:bCs/>
          <w:sz w:val="24"/>
          <w:szCs w:val="24"/>
        </w:rPr>
        <w:t>Communication Network:</w:t>
      </w:r>
    </w:p>
    <w:p w14:paraId="60F03B79" w14:textId="77777777" w:rsidR="00192B8C" w:rsidRPr="00510349" w:rsidRDefault="00192B8C" w:rsidP="00192B8C">
      <w:pPr>
        <w:numPr>
          <w:ilvl w:val="1"/>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sz w:val="24"/>
          <w:szCs w:val="24"/>
        </w:rPr>
        <w:t>Ethernet/Wi-Fi/Cellular Connectivity: Provides data transmission capabilities.</w:t>
      </w:r>
    </w:p>
    <w:p w14:paraId="7B268E4F" w14:textId="77777777" w:rsidR="00192B8C" w:rsidRPr="00510349" w:rsidRDefault="00192B8C" w:rsidP="00192B8C">
      <w:pPr>
        <w:numPr>
          <w:ilvl w:val="1"/>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sz w:val="24"/>
          <w:szCs w:val="24"/>
        </w:rPr>
        <w:t>Communication Protocols: MQTT, HTTP, TCP/IP for data exchange.</w:t>
      </w:r>
    </w:p>
    <w:p w14:paraId="112E687C" w14:textId="77777777" w:rsidR="00192B8C" w:rsidRPr="00510349" w:rsidRDefault="00192B8C" w:rsidP="00192B8C">
      <w:pPr>
        <w:numPr>
          <w:ilvl w:val="0"/>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b/>
          <w:bCs/>
          <w:sz w:val="24"/>
          <w:szCs w:val="24"/>
        </w:rPr>
        <w:t>Water Storage Tanks:</w:t>
      </w:r>
    </w:p>
    <w:p w14:paraId="3C6B1338" w14:textId="77777777" w:rsidR="00192B8C" w:rsidRPr="00510349" w:rsidRDefault="00192B8C" w:rsidP="00192B8C">
      <w:pPr>
        <w:numPr>
          <w:ilvl w:val="1"/>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sz w:val="24"/>
          <w:szCs w:val="24"/>
        </w:rPr>
        <w:t>Tanks and Reservoirs: Store collected water for later use.</w:t>
      </w:r>
    </w:p>
    <w:p w14:paraId="72CD31B1" w14:textId="77777777" w:rsidR="00192B8C" w:rsidRPr="00510349" w:rsidRDefault="00192B8C" w:rsidP="00192B8C">
      <w:pPr>
        <w:numPr>
          <w:ilvl w:val="0"/>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b/>
          <w:bCs/>
          <w:sz w:val="24"/>
          <w:szCs w:val="24"/>
        </w:rPr>
        <w:t>Water Distribution System:</w:t>
      </w:r>
    </w:p>
    <w:p w14:paraId="44F85826" w14:textId="77777777" w:rsidR="00192B8C" w:rsidRPr="00510349" w:rsidRDefault="00192B8C" w:rsidP="00192B8C">
      <w:pPr>
        <w:numPr>
          <w:ilvl w:val="1"/>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sz w:val="24"/>
          <w:szCs w:val="24"/>
        </w:rPr>
        <w:t>Pipes and Valves: Transport and control the flow of water to various endpoints.</w:t>
      </w:r>
    </w:p>
    <w:p w14:paraId="065A8598" w14:textId="77777777" w:rsidR="00192B8C" w:rsidRPr="00510349" w:rsidRDefault="00192B8C" w:rsidP="00192B8C">
      <w:pPr>
        <w:numPr>
          <w:ilvl w:val="1"/>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sz w:val="24"/>
          <w:szCs w:val="24"/>
        </w:rPr>
        <w:t>Water Dispensers: Provide drinking water.</w:t>
      </w:r>
    </w:p>
    <w:p w14:paraId="59C3DF40" w14:textId="77777777" w:rsidR="00192B8C" w:rsidRPr="00510349" w:rsidRDefault="00192B8C" w:rsidP="00192B8C">
      <w:pPr>
        <w:numPr>
          <w:ilvl w:val="1"/>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sz w:val="24"/>
          <w:szCs w:val="24"/>
        </w:rPr>
        <w:t>Irrigation Systems: Water plants and landscaping.</w:t>
      </w:r>
    </w:p>
    <w:p w14:paraId="4A587B95" w14:textId="77777777" w:rsidR="00192B8C" w:rsidRPr="00510349" w:rsidRDefault="00192B8C" w:rsidP="00192B8C">
      <w:pPr>
        <w:numPr>
          <w:ilvl w:val="1"/>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sz w:val="24"/>
          <w:szCs w:val="24"/>
        </w:rPr>
        <w:t>Restroom Fixtures: Manage water supply in public restrooms.</w:t>
      </w:r>
    </w:p>
    <w:p w14:paraId="3F89DB18" w14:textId="77777777" w:rsidR="00192B8C" w:rsidRPr="00510349" w:rsidRDefault="00192B8C" w:rsidP="00192B8C">
      <w:pPr>
        <w:numPr>
          <w:ilvl w:val="0"/>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b/>
          <w:bCs/>
          <w:sz w:val="24"/>
          <w:szCs w:val="24"/>
        </w:rPr>
        <w:t>Water Treatment Units:</w:t>
      </w:r>
    </w:p>
    <w:p w14:paraId="26A70B00" w14:textId="77777777" w:rsidR="00192B8C" w:rsidRPr="00510349" w:rsidRDefault="00192B8C" w:rsidP="00192B8C">
      <w:pPr>
        <w:numPr>
          <w:ilvl w:val="1"/>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sz w:val="24"/>
          <w:szCs w:val="24"/>
        </w:rPr>
        <w:t>Filtration Systems: Remove impurities from water.</w:t>
      </w:r>
    </w:p>
    <w:p w14:paraId="715DCC53" w14:textId="77777777" w:rsidR="00192B8C" w:rsidRPr="00510349" w:rsidRDefault="00192B8C" w:rsidP="00192B8C">
      <w:pPr>
        <w:numPr>
          <w:ilvl w:val="1"/>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sz w:val="24"/>
          <w:szCs w:val="24"/>
        </w:rPr>
        <w:t>UV Purifiers: Disinfect water to ensure safety.</w:t>
      </w:r>
    </w:p>
    <w:p w14:paraId="36747760" w14:textId="77777777" w:rsidR="00192B8C" w:rsidRPr="00510349" w:rsidRDefault="00192B8C" w:rsidP="00192B8C">
      <w:pPr>
        <w:numPr>
          <w:ilvl w:val="1"/>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sz w:val="24"/>
          <w:szCs w:val="24"/>
        </w:rPr>
        <w:t>Chemical Injection Systems: Add water treatment chemicals as needed.</w:t>
      </w:r>
    </w:p>
    <w:p w14:paraId="2D147505" w14:textId="77777777" w:rsidR="00192B8C" w:rsidRPr="00510349" w:rsidRDefault="00192B8C" w:rsidP="00192B8C">
      <w:pPr>
        <w:numPr>
          <w:ilvl w:val="0"/>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b/>
          <w:bCs/>
          <w:sz w:val="24"/>
          <w:szCs w:val="24"/>
        </w:rPr>
        <w:t>Monitoring and Control:</w:t>
      </w:r>
    </w:p>
    <w:p w14:paraId="04D9FDD0" w14:textId="77777777" w:rsidR="00192B8C" w:rsidRPr="00510349" w:rsidRDefault="00192B8C" w:rsidP="00192B8C">
      <w:pPr>
        <w:numPr>
          <w:ilvl w:val="1"/>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sz w:val="24"/>
          <w:szCs w:val="24"/>
        </w:rPr>
        <w:t>Control Algorithms: Implement logic for efficient water distribution.</w:t>
      </w:r>
    </w:p>
    <w:p w14:paraId="39EAC27F" w14:textId="77777777" w:rsidR="00192B8C" w:rsidRPr="00510349" w:rsidRDefault="00192B8C" w:rsidP="00192B8C">
      <w:pPr>
        <w:numPr>
          <w:ilvl w:val="1"/>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sz w:val="24"/>
          <w:szCs w:val="24"/>
        </w:rPr>
        <w:t>Remote Control Devices: Allow manual intervention when necessary.</w:t>
      </w:r>
    </w:p>
    <w:p w14:paraId="7E3442DF" w14:textId="77777777" w:rsidR="00192B8C" w:rsidRPr="00510349" w:rsidRDefault="00192B8C" w:rsidP="00192B8C">
      <w:pPr>
        <w:numPr>
          <w:ilvl w:val="0"/>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b/>
          <w:bCs/>
          <w:sz w:val="24"/>
          <w:szCs w:val="24"/>
        </w:rPr>
        <w:t>Alerts and Notifications:</w:t>
      </w:r>
    </w:p>
    <w:p w14:paraId="35F662D1" w14:textId="77777777" w:rsidR="00192B8C" w:rsidRPr="00510349" w:rsidRDefault="00192B8C" w:rsidP="00192B8C">
      <w:pPr>
        <w:numPr>
          <w:ilvl w:val="1"/>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sz w:val="24"/>
          <w:szCs w:val="24"/>
        </w:rPr>
        <w:t>Alarms and Notifications: Inform administrators and users of system status and issues.</w:t>
      </w:r>
    </w:p>
    <w:p w14:paraId="4839C4DE" w14:textId="77777777" w:rsidR="00192B8C" w:rsidRPr="00510349" w:rsidRDefault="00192B8C" w:rsidP="00192B8C">
      <w:pPr>
        <w:numPr>
          <w:ilvl w:val="1"/>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sz w:val="24"/>
          <w:szCs w:val="24"/>
        </w:rPr>
        <w:t>Email/SMS Alerts: Send messages for urgent situations.</w:t>
      </w:r>
    </w:p>
    <w:p w14:paraId="6B42436D" w14:textId="77777777" w:rsidR="00192B8C" w:rsidRPr="00510349" w:rsidRDefault="00192B8C" w:rsidP="00192B8C">
      <w:pPr>
        <w:numPr>
          <w:ilvl w:val="0"/>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b/>
          <w:bCs/>
          <w:sz w:val="24"/>
          <w:szCs w:val="24"/>
        </w:rPr>
        <w:t>Feedback Loop:</w:t>
      </w:r>
    </w:p>
    <w:p w14:paraId="68219113" w14:textId="77777777" w:rsidR="00192B8C" w:rsidRPr="00510349" w:rsidRDefault="00192B8C" w:rsidP="00192B8C">
      <w:pPr>
        <w:numPr>
          <w:ilvl w:val="1"/>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sz w:val="24"/>
          <w:szCs w:val="24"/>
        </w:rPr>
        <w:lastRenderedPageBreak/>
        <w:t>User Feedback Mechanisms: Surveys, reporting tools for users and administrators.</w:t>
      </w:r>
    </w:p>
    <w:p w14:paraId="6AC77611" w14:textId="77777777" w:rsidR="00192B8C" w:rsidRPr="00510349" w:rsidRDefault="00192B8C" w:rsidP="00192B8C">
      <w:pPr>
        <w:numPr>
          <w:ilvl w:val="1"/>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sz w:val="24"/>
          <w:szCs w:val="24"/>
        </w:rPr>
        <w:t>Data Analytics: Analyze data for system performance improvement.</w:t>
      </w:r>
    </w:p>
    <w:p w14:paraId="01096729" w14:textId="77777777" w:rsidR="00192B8C" w:rsidRPr="00510349" w:rsidRDefault="00192B8C" w:rsidP="00192B8C">
      <w:pPr>
        <w:numPr>
          <w:ilvl w:val="0"/>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b/>
          <w:bCs/>
          <w:sz w:val="24"/>
          <w:szCs w:val="24"/>
        </w:rPr>
        <w:t>Maintenance and Service:</w:t>
      </w:r>
    </w:p>
    <w:p w14:paraId="60C74278" w14:textId="77777777" w:rsidR="00192B8C" w:rsidRPr="00510349" w:rsidRDefault="00192B8C" w:rsidP="00192B8C">
      <w:pPr>
        <w:numPr>
          <w:ilvl w:val="1"/>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sz w:val="24"/>
          <w:szCs w:val="24"/>
        </w:rPr>
        <w:t>Maintenance Schedule Software: Schedule and track maintenance tasks.</w:t>
      </w:r>
    </w:p>
    <w:p w14:paraId="574DE6BC" w14:textId="77777777" w:rsidR="00192B8C" w:rsidRPr="00510349" w:rsidRDefault="00192B8C" w:rsidP="00192B8C">
      <w:pPr>
        <w:numPr>
          <w:ilvl w:val="1"/>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sz w:val="24"/>
          <w:szCs w:val="24"/>
        </w:rPr>
        <w:t>Service Teams: Technicians for system upkeep.</w:t>
      </w:r>
    </w:p>
    <w:p w14:paraId="6299AA3D" w14:textId="77777777" w:rsidR="00192B8C" w:rsidRPr="00510349" w:rsidRDefault="00192B8C" w:rsidP="00192B8C">
      <w:pPr>
        <w:numPr>
          <w:ilvl w:val="0"/>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b/>
          <w:bCs/>
          <w:sz w:val="24"/>
          <w:szCs w:val="24"/>
        </w:rPr>
        <w:t>Power Supply:</w:t>
      </w:r>
    </w:p>
    <w:p w14:paraId="3C24CE3C" w14:textId="77777777" w:rsidR="00192B8C" w:rsidRPr="00510349" w:rsidRDefault="00192B8C" w:rsidP="00192B8C">
      <w:pPr>
        <w:numPr>
          <w:ilvl w:val="1"/>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sz w:val="24"/>
          <w:szCs w:val="24"/>
        </w:rPr>
        <w:t>Grid Power: Primary power source.</w:t>
      </w:r>
    </w:p>
    <w:p w14:paraId="6B08B919" w14:textId="77777777" w:rsidR="00192B8C" w:rsidRPr="00510349" w:rsidRDefault="00192B8C" w:rsidP="00192B8C">
      <w:pPr>
        <w:numPr>
          <w:ilvl w:val="1"/>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sz w:val="24"/>
          <w:szCs w:val="24"/>
        </w:rPr>
        <w:t>Solar Panels: Provide renewable energy in some cases.</w:t>
      </w:r>
    </w:p>
    <w:p w14:paraId="48B1E41A" w14:textId="77777777" w:rsidR="00192B8C" w:rsidRPr="00510349" w:rsidRDefault="00192B8C" w:rsidP="00192B8C">
      <w:pPr>
        <w:numPr>
          <w:ilvl w:val="1"/>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sz w:val="24"/>
          <w:szCs w:val="24"/>
        </w:rPr>
        <w:t>Backup Batteries: Ensure uninterrupted operation during power outages.</w:t>
      </w:r>
    </w:p>
    <w:p w14:paraId="6B888233" w14:textId="77777777" w:rsidR="00192B8C" w:rsidRPr="00510349" w:rsidRDefault="00192B8C" w:rsidP="00192B8C">
      <w:pPr>
        <w:numPr>
          <w:ilvl w:val="0"/>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b/>
          <w:bCs/>
          <w:sz w:val="24"/>
          <w:szCs w:val="24"/>
        </w:rPr>
        <w:t>Security and Access Control:</w:t>
      </w:r>
    </w:p>
    <w:p w14:paraId="6EF7C6AD" w14:textId="77777777" w:rsidR="00192B8C" w:rsidRPr="00510349" w:rsidRDefault="00192B8C" w:rsidP="00192B8C">
      <w:pPr>
        <w:numPr>
          <w:ilvl w:val="1"/>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sz w:val="24"/>
          <w:szCs w:val="24"/>
        </w:rPr>
        <w:t>Access Control Systems: Restrict physical access to critical components.</w:t>
      </w:r>
    </w:p>
    <w:p w14:paraId="328DC745" w14:textId="77777777" w:rsidR="00192B8C" w:rsidRPr="00510349" w:rsidRDefault="00192B8C" w:rsidP="00192B8C">
      <w:pPr>
        <w:numPr>
          <w:ilvl w:val="1"/>
          <w:numId w:val="16"/>
        </w:numPr>
        <w:kinsoku w:val="0"/>
        <w:overflowPunct w:val="0"/>
        <w:autoSpaceDE w:val="0"/>
        <w:autoSpaceDN w:val="0"/>
        <w:adjustRightInd w:val="0"/>
        <w:spacing w:before="0" w:line="240" w:lineRule="auto"/>
        <w:rPr>
          <w:rFonts w:ascii="Times New Roman" w:hAnsi="Times New Roman" w:cs="Times New Roman"/>
          <w:sz w:val="24"/>
          <w:szCs w:val="24"/>
        </w:rPr>
      </w:pPr>
      <w:r w:rsidRPr="00510349">
        <w:rPr>
          <w:rFonts w:ascii="Times New Roman" w:hAnsi="Times New Roman" w:cs="Times New Roman"/>
          <w:sz w:val="24"/>
          <w:szCs w:val="24"/>
        </w:rPr>
        <w:t>Encryption and Authentication: Secure data transmission and access.</w:t>
      </w:r>
    </w:p>
    <w:p w14:paraId="64A73E93" w14:textId="0FCCD1DF" w:rsidR="00BF6D6E" w:rsidRDefault="00BF6D6E" w:rsidP="00BF6D6E">
      <w:pPr>
        <w:kinsoku w:val="0"/>
        <w:overflowPunct w:val="0"/>
        <w:autoSpaceDE w:val="0"/>
        <w:autoSpaceDN w:val="0"/>
        <w:adjustRightInd w:val="0"/>
        <w:spacing w:before="0" w:line="240" w:lineRule="auto"/>
        <w:ind w:left="6957"/>
        <w:rPr>
          <w:rFonts w:ascii="Times New Roman" w:hAnsi="Times New Roman" w:cs="Times New Roman"/>
          <w:sz w:val="20"/>
          <w:szCs w:val="20"/>
        </w:rPr>
      </w:pPr>
    </w:p>
    <w:p w14:paraId="3F9C2078" w14:textId="639667DE" w:rsidR="00192B8C" w:rsidRDefault="00192B8C" w:rsidP="00BF6D6E">
      <w:pPr>
        <w:kinsoku w:val="0"/>
        <w:overflowPunct w:val="0"/>
        <w:autoSpaceDE w:val="0"/>
        <w:autoSpaceDN w:val="0"/>
        <w:adjustRightInd w:val="0"/>
        <w:spacing w:before="0" w:line="240" w:lineRule="auto"/>
        <w:ind w:left="6957"/>
        <w:rPr>
          <w:rFonts w:ascii="Times New Roman" w:hAnsi="Times New Roman" w:cs="Times New Roman"/>
          <w:sz w:val="20"/>
          <w:szCs w:val="20"/>
        </w:rPr>
      </w:pPr>
    </w:p>
    <w:p w14:paraId="1C1BAC68" w14:textId="2E027692" w:rsidR="00192B8C" w:rsidRDefault="00192B8C" w:rsidP="00BF6D6E">
      <w:pPr>
        <w:kinsoku w:val="0"/>
        <w:overflowPunct w:val="0"/>
        <w:autoSpaceDE w:val="0"/>
        <w:autoSpaceDN w:val="0"/>
        <w:adjustRightInd w:val="0"/>
        <w:spacing w:before="0" w:line="240" w:lineRule="auto"/>
        <w:ind w:left="6957"/>
        <w:rPr>
          <w:rFonts w:ascii="Times New Roman" w:hAnsi="Times New Roman" w:cs="Times New Roman"/>
          <w:sz w:val="20"/>
          <w:szCs w:val="20"/>
        </w:rPr>
      </w:pPr>
    </w:p>
    <w:p w14:paraId="2F8B9D00" w14:textId="1A12DA4D" w:rsidR="00192B8C" w:rsidRDefault="00192B8C" w:rsidP="00192B8C">
      <w:pPr>
        <w:rPr>
          <w:rFonts w:ascii="Times New Roman" w:hAnsi="Times New Roman" w:cs="Times New Roman"/>
          <w:sz w:val="20"/>
          <w:szCs w:val="20"/>
        </w:rPr>
      </w:pPr>
    </w:p>
    <w:p w14:paraId="604D7285" w14:textId="162F3B26" w:rsidR="00192B8C" w:rsidRDefault="00192B8C" w:rsidP="00192B8C">
      <w:pPr>
        <w:rPr>
          <w:rFonts w:ascii="Times New Roman" w:hAnsi="Times New Roman" w:cs="Times New Roman"/>
          <w:sz w:val="20"/>
          <w:szCs w:val="20"/>
        </w:rPr>
      </w:pPr>
    </w:p>
    <w:p w14:paraId="2CFCEAAF" w14:textId="7DC41928" w:rsidR="00192B8C" w:rsidRDefault="00192B8C" w:rsidP="00192B8C">
      <w:pPr>
        <w:rPr>
          <w:rFonts w:ascii="Times New Roman" w:hAnsi="Times New Roman" w:cs="Times New Roman"/>
          <w:sz w:val="20"/>
          <w:szCs w:val="20"/>
        </w:rPr>
      </w:pPr>
    </w:p>
    <w:p w14:paraId="67060EB6" w14:textId="6E6F4DA2" w:rsidR="00192B8C" w:rsidRDefault="00192B8C" w:rsidP="00192B8C">
      <w:pPr>
        <w:rPr>
          <w:rFonts w:ascii="Times New Roman" w:hAnsi="Times New Roman" w:cs="Times New Roman"/>
          <w:sz w:val="20"/>
          <w:szCs w:val="20"/>
        </w:rPr>
      </w:pPr>
    </w:p>
    <w:p w14:paraId="3F0220CF" w14:textId="4FB180D6" w:rsidR="00192B8C" w:rsidRDefault="00192B8C" w:rsidP="00192B8C">
      <w:pPr>
        <w:rPr>
          <w:rFonts w:ascii="Times New Roman" w:hAnsi="Times New Roman" w:cs="Times New Roman"/>
          <w:sz w:val="20"/>
          <w:szCs w:val="20"/>
        </w:rPr>
      </w:pPr>
    </w:p>
    <w:p w14:paraId="29979B0B" w14:textId="2793C3DF" w:rsidR="00C9545E" w:rsidRDefault="00192B8C" w:rsidP="00192B8C">
      <w:pPr>
        <w:pStyle w:val="Heading1"/>
      </w:pPr>
      <w:r w:rsidRPr="00C9545E">
        <w:t>PROCEDURE</w:t>
      </w:r>
      <w:r w:rsidR="00C9545E">
        <w:t>:</w:t>
      </w:r>
    </w:p>
    <w:p w14:paraId="6ACE0DB0" w14:textId="7DF0044E" w:rsidR="00C9545E" w:rsidRPr="00C9545E" w:rsidRDefault="00C9545E" w:rsidP="00C9545E"/>
    <w:p w14:paraId="5E68C4DA" w14:textId="36900B1B" w:rsidR="009538F9" w:rsidRDefault="00C9545E" w:rsidP="009567EC">
      <w:pPr>
        <w:rPr>
          <w:sz w:val="24"/>
          <w:szCs w:val="24"/>
        </w:rPr>
      </w:pPr>
      <w:r w:rsidRPr="00C9545E">
        <w:rPr>
          <w:sz w:val="24"/>
          <w:szCs w:val="24"/>
        </w:rPr>
        <w:t xml:space="preserve">The major steps in a Smart Water Management System are outlined in this simplified approach. </w:t>
      </w:r>
    </w:p>
    <w:p w14:paraId="4F06E326" w14:textId="56450890" w:rsidR="00510349" w:rsidRDefault="00510349" w:rsidP="009567EC">
      <w:pPr>
        <w:rPr>
          <w:sz w:val="24"/>
          <w:szCs w:val="24"/>
        </w:rPr>
      </w:pPr>
    </w:p>
    <w:p w14:paraId="2FB6BAFC" w14:textId="77777777" w:rsidR="00510349" w:rsidRPr="00510349" w:rsidRDefault="00510349" w:rsidP="00510349">
      <w:pPr>
        <w:numPr>
          <w:ilvl w:val="0"/>
          <w:numId w:val="19"/>
        </w:numPr>
        <w:rPr>
          <w:sz w:val="24"/>
          <w:szCs w:val="24"/>
        </w:rPr>
      </w:pPr>
      <w:r w:rsidRPr="00510349">
        <w:rPr>
          <w:b/>
          <w:bCs/>
          <w:sz w:val="24"/>
          <w:szCs w:val="24"/>
        </w:rPr>
        <w:t>Sensor Installation:</w:t>
      </w:r>
    </w:p>
    <w:p w14:paraId="1030153D" w14:textId="77777777" w:rsidR="00510349" w:rsidRPr="00510349" w:rsidRDefault="00510349" w:rsidP="00510349">
      <w:pPr>
        <w:numPr>
          <w:ilvl w:val="1"/>
          <w:numId w:val="19"/>
        </w:numPr>
        <w:rPr>
          <w:sz w:val="24"/>
          <w:szCs w:val="24"/>
        </w:rPr>
      </w:pPr>
      <w:r w:rsidRPr="00510349">
        <w:rPr>
          <w:sz w:val="24"/>
          <w:szCs w:val="24"/>
        </w:rPr>
        <w:t>Install sensors to measure water levels, quality, temperature, and flow at key points in the public area.</w:t>
      </w:r>
    </w:p>
    <w:p w14:paraId="1FAB87C6" w14:textId="77777777" w:rsidR="00510349" w:rsidRPr="00510349" w:rsidRDefault="00510349" w:rsidP="00510349">
      <w:pPr>
        <w:numPr>
          <w:ilvl w:val="0"/>
          <w:numId w:val="19"/>
        </w:numPr>
        <w:rPr>
          <w:sz w:val="24"/>
          <w:szCs w:val="24"/>
        </w:rPr>
      </w:pPr>
      <w:r w:rsidRPr="00510349">
        <w:rPr>
          <w:b/>
          <w:bCs/>
          <w:sz w:val="24"/>
          <w:szCs w:val="24"/>
        </w:rPr>
        <w:t>Data Gathering:</w:t>
      </w:r>
    </w:p>
    <w:p w14:paraId="12847CC4" w14:textId="77777777" w:rsidR="00510349" w:rsidRPr="00510349" w:rsidRDefault="00510349" w:rsidP="00510349">
      <w:pPr>
        <w:numPr>
          <w:ilvl w:val="1"/>
          <w:numId w:val="19"/>
        </w:numPr>
        <w:rPr>
          <w:sz w:val="24"/>
          <w:szCs w:val="24"/>
        </w:rPr>
      </w:pPr>
      <w:r w:rsidRPr="00510349">
        <w:rPr>
          <w:sz w:val="24"/>
          <w:szCs w:val="24"/>
        </w:rPr>
        <w:t>Sensors collect data and send it to a central control unit through wires or wireless connections.</w:t>
      </w:r>
    </w:p>
    <w:p w14:paraId="7FB329C4" w14:textId="77777777" w:rsidR="00510349" w:rsidRPr="00510349" w:rsidRDefault="00510349" w:rsidP="00510349">
      <w:pPr>
        <w:numPr>
          <w:ilvl w:val="0"/>
          <w:numId w:val="19"/>
        </w:numPr>
        <w:rPr>
          <w:sz w:val="24"/>
          <w:szCs w:val="24"/>
        </w:rPr>
      </w:pPr>
      <w:r w:rsidRPr="00510349">
        <w:rPr>
          <w:b/>
          <w:bCs/>
          <w:sz w:val="24"/>
          <w:szCs w:val="24"/>
        </w:rPr>
        <w:t>Central Control Unit:</w:t>
      </w:r>
    </w:p>
    <w:p w14:paraId="175637BF" w14:textId="77777777" w:rsidR="00510349" w:rsidRPr="00510349" w:rsidRDefault="00510349" w:rsidP="00510349">
      <w:pPr>
        <w:numPr>
          <w:ilvl w:val="1"/>
          <w:numId w:val="19"/>
        </w:numPr>
        <w:rPr>
          <w:sz w:val="24"/>
          <w:szCs w:val="24"/>
        </w:rPr>
      </w:pPr>
      <w:r w:rsidRPr="00510349">
        <w:rPr>
          <w:sz w:val="24"/>
          <w:szCs w:val="24"/>
        </w:rPr>
        <w:lastRenderedPageBreak/>
        <w:t>The central unit processes the data and makes decisions about water usage and distribution.</w:t>
      </w:r>
    </w:p>
    <w:p w14:paraId="61A55175" w14:textId="77777777" w:rsidR="00510349" w:rsidRPr="00510349" w:rsidRDefault="00510349" w:rsidP="00510349">
      <w:pPr>
        <w:numPr>
          <w:ilvl w:val="0"/>
          <w:numId w:val="19"/>
        </w:numPr>
        <w:rPr>
          <w:sz w:val="24"/>
          <w:szCs w:val="24"/>
        </w:rPr>
      </w:pPr>
      <w:r w:rsidRPr="00510349">
        <w:rPr>
          <w:b/>
          <w:bCs/>
          <w:sz w:val="24"/>
          <w:szCs w:val="24"/>
        </w:rPr>
        <w:t>User Interface:</w:t>
      </w:r>
    </w:p>
    <w:p w14:paraId="1E32E2C0" w14:textId="77777777" w:rsidR="00510349" w:rsidRPr="00510349" w:rsidRDefault="00510349" w:rsidP="00510349">
      <w:pPr>
        <w:numPr>
          <w:ilvl w:val="1"/>
          <w:numId w:val="19"/>
        </w:numPr>
        <w:rPr>
          <w:sz w:val="24"/>
          <w:szCs w:val="24"/>
        </w:rPr>
      </w:pPr>
      <w:r w:rsidRPr="00510349">
        <w:rPr>
          <w:sz w:val="24"/>
          <w:szCs w:val="24"/>
        </w:rPr>
        <w:t>A user-friendly interface, like a smartphone app or touchscreen display, allows people to check water status and control water features.</w:t>
      </w:r>
    </w:p>
    <w:p w14:paraId="2131B326" w14:textId="77777777" w:rsidR="00510349" w:rsidRPr="00510349" w:rsidRDefault="00510349" w:rsidP="00510349">
      <w:pPr>
        <w:numPr>
          <w:ilvl w:val="0"/>
          <w:numId w:val="19"/>
        </w:numPr>
        <w:rPr>
          <w:sz w:val="24"/>
          <w:szCs w:val="24"/>
        </w:rPr>
      </w:pPr>
      <w:r w:rsidRPr="00510349">
        <w:rPr>
          <w:b/>
          <w:bCs/>
          <w:sz w:val="24"/>
          <w:szCs w:val="24"/>
        </w:rPr>
        <w:t>Communication:</w:t>
      </w:r>
    </w:p>
    <w:p w14:paraId="0AB272A7" w14:textId="77777777" w:rsidR="00510349" w:rsidRPr="00510349" w:rsidRDefault="00510349" w:rsidP="00510349">
      <w:pPr>
        <w:numPr>
          <w:ilvl w:val="1"/>
          <w:numId w:val="19"/>
        </w:numPr>
        <w:rPr>
          <w:sz w:val="24"/>
          <w:szCs w:val="24"/>
        </w:rPr>
      </w:pPr>
      <w:r w:rsidRPr="00510349">
        <w:rPr>
          <w:sz w:val="24"/>
          <w:szCs w:val="24"/>
        </w:rPr>
        <w:t>Ensure that all components can communicate with each other using networks like Wi-Fi or cellular connections.</w:t>
      </w:r>
    </w:p>
    <w:p w14:paraId="7AE52CD5" w14:textId="77777777" w:rsidR="00510349" w:rsidRPr="00510349" w:rsidRDefault="00510349" w:rsidP="00510349">
      <w:pPr>
        <w:numPr>
          <w:ilvl w:val="0"/>
          <w:numId w:val="19"/>
        </w:numPr>
        <w:rPr>
          <w:sz w:val="24"/>
          <w:szCs w:val="24"/>
        </w:rPr>
      </w:pPr>
      <w:r w:rsidRPr="00510349">
        <w:rPr>
          <w:b/>
          <w:bCs/>
          <w:sz w:val="24"/>
          <w:szCs w:val="24"/>
        </w:rPr>
        <w:t>Water Storage:</w:t>
      </w:r>
    </w:p>
    <w:p w14:paraId="44F5E21D" w14:textId="77777777" w:rsidR="00510349" w:rsidRPr="00510349" w:rsidRDefault="00510349" w:rsidP="00510349">
      <w:pPr>
        <w:numPr>
          <w:ilvl w:val="1"/>
          <w:numId w:val="19"/>
        </w:numPr>
        <w:rPr>
          <w:sz w:val="24"/>
          <w:szCs w:val="24"/>
        </w:rPr>
      </w:pPr>
      <w:r w:rsidRPr="00510349">
        <w:rPr>
          <w:sz w:val="24"/>
          <w:szCs w:val="24"/>
        </w:rPr>
        <w:t>Store collected water in tanks or reservoirs for later use.</w:t>
      </w:r>
    </w:p>
    <w:p w14:paraId="27F03A65" w14:textId="77777777" w:rsidR="00510349" w:rsidRPr="00510349" w:rsidRDefault="00510349" w:rsidP="00510349">
      <w:pPr>
        <w:numPr>
          <w:ilvl w:val="0"/>
          <w:numId w:val="19"/>
        </w:numPr>
        <w:rPr>
          <w:sz w:val="24"/>
          <w:szCs w:val="24"/>
        </w:rPr>
      </w:pPr>
      <w:r w:rsidRPr="00510349">
        <w:rPr>
          <w:b/>
          <w:bCs/>
          <w:sz w:val="24"/>
          <w:szCs w:val="24"/>
        </w:rPr>
        <w:t>Water Distribution:</w:t>
      </w:r>
    </w:p>
    <w:p w14:paraId="45FCEF96" w14:textId="77777777" w:rsidR="00510349" w:rsidRPr="00510349" w:rsidRDefault="00510349" w:rsidP="00510349">
      <w:pPr>
        <w:numPr>
          <w:ilvl w:val="1"/>
          <w:numId w:val="19"/>
        </w:numPr>
        <w:rPr>
          <w:sz w:val="24"/>
          <w:szCs w:val="24"/>
        </w:rPr>
      </w:pPr>
      <w:r w:rsidRPr="00510349">
        <w:rPr>
          <w:sz w:val="24"/>
          <w:szCs w:val="24"/>
        </w:rPr>
        <w:t>Control valves and pipes distribute water to drinking fountains, restrooms, and irrigation systems as needed.</w:t>
      </w:r>
    </w:p>
    <w:p w14:paraId="13801E7E" w14:textId="77777777" w:rsidR="00510349" w:rsidRPr="00510349" w:rsidRDefault="00510349" w:rsidP="00510349">
      <w:pPr>
        <w:numPr>
          <w:ilvl w:val="0"/>
          <w:numId w:val="19"/>
        </w:numPr>
        <w:rPr>
          <w:sz w:val="24"/>
          <w:szCs w:val="24"/>
        </w:rPr>
      </w:pPr>
      <w:r w:rsidRPr="00510349">
        <w:rPr>
          <w:b/>
          <w:bCs/>
          <w:sz w:val="24"/>
          <w:szCs w:val="24"/>
        </w:rPr>
        <w:t>Water Treatment:</w:t>
      </w:r>
    </w:p>
    <w:p w14:paraId="351E88D0" w14:textId="77777777" w:rsidR="00510349" w:rsidRPr="00510349" w:rsidRDefault="00510349" w:rsidP="00510349">
      <w:pPr>
        <w:numPr>
          <w:ilvl w:val="1"/>
          <w:numId w:val="19"/>
        </w:numPr>
        <w:rPr>
          <w:sz w:val="24"/>
          <w:szCs w:val="24"/>
        </w:rPr>
      </w:pPr>
      <w:r w:rsidRPr="00510349">
        <w:rPr>
          <w:sz w:val="24"/>
          <w:szCs w:val="24"/>
        </w:rPr>
        <w:t>Purify and filter the water to ensure it's safe and clean for use.</w:t>
      </w:r>
    </w:p>
    <w:p w14:paraId="6F736083" w14:textId="77777777" w:rsidR="00510349" w:rsidRPr="00510349" w:rsidRDefault="00510349" w:rsidP="00510349">
      <w:pPr>
        <w:numPr>
          <w:ilvl w:val="0"/>
          <w:numId w:val="19"/>
        </w:numPr>
        <w:rPr>
          <w:sz w:val="24"/>
          <w:szCs w:val="24"/>
        </w:rPr>
      </w:pPr>
      <w:r w:rsidRPr="00510349">
        <w:rPr>
          <w:b/>
          <w:bCs/>
          <w:sz w:val="24"/>
          <w:szCs w:val="24"/>
        </w:rPr>
        <w:t>Monitoring and Optimization:</w:t>
      </w:r>
    </w:p>
    <w:p w14:paraId="384A7056" w14:textId="77777777" w:rsidR="00510349" w:rsidRPr="00510349" w:rsidRDefault="00510349" w:rsidP="00510349">
      <w:pPr>
        <w:numPr>
          <w:ilvl w:val="1"/>
          <w:numId w:val="19"/>
        </w:numPr>
        <w:rPr>
          <w:sz w:val="24"/>
          <w:szCs w:val="24"/>
        </w:rPr>
      </w:pPr>
      <w:r w:rsidRPr="00510349">
        <w:rPr>
          <w:sz w:val="24"/>
          <w:szCs w:val="24"/>
        </w:rPr>
        <w:t>The system continually monitors water levels and quality, adjusting distribution for efficiency.</w:t>
      </w:r>
    </w:p>
    <w:p w14:paraId="1AC458B4" w14:textId="77777777" w:rsidR="00510349" w:rsidRPr="00510349" w:rsidRDefault="00510349" w:rsidP="00510349">
      <w:pPr>
        <w:numPr>
          <w:ilvl w:val="0"/>
          <w:numId w:val="19"/>
        </w:numPr>
        <w:rPr>
          <w:sz w:val="24"/>
          <w:szCs w:val="24"/>
        </w:rPr>
      </w:pPr>
      <w:r w:rsidRPr="00510349">
        <w:rPr>
          <w:b/>
          <w:bCs/>
          <w:sz w:val="24"/>
          <w:szCs w:val="24"/>
        </w:rPr>
        <w:t>Alerts and Feedback:</w:t>
      </w:r>
    </w:p>
    <w:p w14:paraId="798BB379" w14:textId="77777777" w:rsidR="00510349" w:rsidRPr="00510349" w:rsidRDefault="00510349" w:rsidP="00510349">
      <w:pPr>
        <w:numPr>
          <w:ilvl w:val="1"/>
          <w:numId w:val="19"/>
        </w:numPr>
        <w:rPr>
          <w:sz w:val="24"/>
          <w:szCs w:val="24"/>
        </w:rPr>
      </w:pPr>
      <w:r w:rsidRPr="00510349">
        <w:rPr>
          <w:sz w:val="24"/>
          <w:szCs w:val="24"/>
        </w:rPr>
        <w:t>Send alerts to administrators and users for maintenance or issues.</w:t>
      </w:r>
    </w:p>
    <w:p w14:paraId="46E29C9A" w14:textId="3F25E0D8" w:rsidR="00510349" w:rsidRDefault="00510349" w:rsidP="00510349">
      <w:pPr>
        <w:numPr>
          <w:ilvl w:val="1"/>
          <w:numId w:val="19"/>
        </w:numPr>
        <w:rPr>
          <w:sz w:val="24"/>
          <w:szCs w:val="24"/>
        </w:rPr>
      </w:pPr>
      <w:r w:rsidRPr="00510349">
        <w:rPr>
          <w:sz w:val="24"/>
          <w:szCs w:val="24"/>
        </w:rPr>
        <w:t>Gather feedback from users to improve the system.</w:t>
      </w:r>
    </w:p>
    <w:p w14:paraId="2B2F8B7F" w14:textId="5A07567C" w:rsidR="00510349" w:rsidRDefault="00510349">
      <w:pPr>
        <w:rPr>
          <w:sz w:val="24"/>
          <w:szCs w:val="24"/>
        </w:rPr>
      </w:pPr>
      <w:r>
        <w:rPr>
          <w:sz w:val="24"/>
          <w:szCs w:val="24"/>
        </w:rPr>
        <w:br w:type="page"/>
      </w:r>
    </w:p>
    <w:p w14:paraId="668DBA99" w14:textId="77777777" w:rsidR="00510349" w:rsidRDefault="00510349" w:rsidP="00510349">
      <w:pPr>
        <w:ind w:left="1440"/>
        <w:rPr>
          <w:sz w:val="24"/>
          <w:szCs w:val="24"/>
        </w:rPr>
      </w:pPr>
    </w:p>
    <w:p w14:paraId="68D592F3" w14:textId="4D9F2515" w:rsidR="00510349" w:rsidRPr="00510349" w:rsidRDefault="00510349" w:rsidP="00510349">
      <w:pPr>
        <w:pStyle w:val="Heading1"/>
      </w:pPr>
      <w:r>
        <w:t>CONCLUSION:</w:t>
      </w:r>
    </w:p>
    <w:p w14:paraId="77ECD4F6" w14:textId="53B2CA44" w:rsidR="009567EC" w:rsidRDefault="009567EC" w:rsidP="009567EC">
      <w:pPr>
        <w:rPr>
          <w:sz w:val="24"/>
          <w:szCs w:val="24"/>
        </w:rPr>
      </w:pPr>
    </w:p>
    <w:p w14:paraId="072DF9B0" w14:textId="77777777" w:rsidR="00510349" w:rsidRPr="00510349" w:rsidRDefault="00510349" w:rsidP="00510349">
      <w:pPr>
        <w:rPr>
          <w:sz w:val="24"/>
          <w:szCs w:val="24"/>
        </w:rPr>
      </w:pPr>
      <w:r w:rsidRPr="00510349">
        <w:rPr>
          <w:sz w:val="24"/>
          <w:szCs w:val="24"/>
        </w:rPr>
        <w:t>Water is one of the most basic needs of all living things. Our suggested system monitors water levels, checks water quality, and controls them via an Android application. This program allows the user to control the motor from any location and at any time. In today's society, the engine turns on and off automatically, but the quality of the water is not verified. As a result, in order to maintain the purity of the water, our system detects any items present in the storage tank.</w:t>
      </w:r>
    </w:p>
    <w:p w14:paraId="09D078D5" w14:textId="77777777" w:rsidR="00510349" w:rsidRPr="00510349" w:rsidRDefault="00510349" w:rsidP="00510349">
      <w:pPr>
        <w:rPr>
          <w:sz w:val="24"/>
          <w:szCs w:val="24"/>
        </w:rPr>
      </w:pPr>
      <w:r w:rsidRPr="00510349">
        <w:rPr>
          <w:sz w:val="24"/>
          <w:szCs w:val="24"/>
        </w:rPr>
        <w:t>It will come in handy when decomposable things are discovered in water. This aids in the prevention of accidents. The system's next development will be to discover commonly detected things in the storage tank and notify the user.</w:t>
      </w:r>
    </w:p>
    <w:p w14:paraId="0D0677EF" w14:textId="1DB83715" w:rsidR="009567EC" w:rsidRPr="009567EC" w:rsidRDefault="00510349" w:rsidP="00510349">
      <w:pPr>
        <w:rPr>
          <w:sz w:val="24"/>
          <w:szCs w:val="24"/>
        </w:rPr>
      </w:pPr>
      <w:r w:rsidRPr="00510349">
        <w:rPr>
          <w:sz w:val="24"/>
          <w:szCs w:val="24"/>
        </w:rPr>
        <w:t>For huge databases, the cloud can be used.</w:t>
      </w:r>
    </w:p>
    <w:p w14:paraId="685498E2" w14:textId="77777777" w:rsidR="00000767" w:rsidRPr="00000767" w:rsidRDefault="00000767" w:rsidP="00000767">
      <w:pPr>
        <w:numPr>
          <w:ilvl w:val="0"/>
          <w:numId w:val="17"/>
        </w:numPr>
        <w:rPr>
          <w:rFonts w:asciiTheme="majorHAnsi" w:eastAsiaTheme="majorEastAsia" w:hAnsiTheme="majorHAnsi" w:cstheme="majorBidi"/>
          <w:b/>
          <w:bCs/>
          <w:caps/>
          <w:color w:val="FFFFFF" w:themeColor="background1"/>
          <w:sz w:val="24"/>
          <w:szCs w:val="24"/>
        </w:rPr>
      </w:pPr>
      <w:r w:rsidRPr="00000767">
        <w:rPr>
          <w:rFonts w:asciiTheme="majorHAnsi" w:eastAsiaTheme="majorEastAsia" w:hAnsiTheme="majorHAnsi" w:cstheme="majorBidi"/>
          <w:b/>
          <w:bCs/>
          <w:caps/>
          <w:color w:val="FFFFFF" w:themeColor="background1"/>
          <w:sz w:val="24"/>
          <w:szCs w:val="24"/>
        </w:rPr>
        <w:t>Data Gathering:</w:t>
      </w:r>
    </w:p>
    <w:p w14:paraId="1079FA22" w14:textId="77777777" w:rsidR="00000767" w:rsidRPr="00000767" w:rsidRDefault="00000767" w:rsidP="00000767">
      <w:pPr>
        <w:numPr>
          <w:ilvl w:val="1"/>
          <w:numId w:val="17"/>
        </w:numPr>
        <w:rPr>
          <w:rFonts w:asciiTheme="majorHAnsi" w:eastAsiaTheme="majorEastAsia" w:hAnsiTheme="majorHAnsi" w:cstheme="majorBidi"/>
          <w:b/>
          <w:bCs/>
          <w:caps/>
          <w:color w:val="FFFFFF" w:themeColor="background1"/>
          <w:sz w:val="24"/>
          <w:szCs w:val="24"/>
        </w:rPr>
      </w:pPr>
      <w:r w:rsidRPr="00000767">
        <w:rPr>
          <w:rFonts w:asciiTheme="majorHAnsi" w:eastAsiaTheme="majorEastAsia" w:hAnsiTheme="majorHAnsi" w:cstheme="majorBidi"/>
          <w:b/>
          <w:bCs/>
          <w:caps/>
          <w:color w:val="FFFFFF" w:themeColor="background1"/>
          <w:sz w:val="24"/>
          <w:szCs w:val="24"/>
        </w:rPr>
        <w:t>Sensors collect data and send it to a central control unit through wires or wireless connections.</w:t>
      </w:r>
    </w:p>
    <w:p w14:paraId="327DB0A3" w14:textId="77777777" w:rsidR="00000767" w:rsidRPr="00000767" w:rsidRDefault="00000767" w:rsidP="00000767">
      <w:pPr>
        <w:numPr>
          <w:ilvl w:val="0"/>
          <w:numId w:val="17"/>
        </w:numPr>
        <w:rPr>
          <w:rFonts w:asciiTheme="majorHAnsi" w:eastAsiaTheme="majorEastAsia" w:hAnsiTheme="majorHAnsi" w:cstheme="majorBidi"/>
          <w:b/>
          <w:bCs/>
          <w:caps/>
          <w:color w:val="FFFFFF" w:themeColor="background1"/>
          <w:sz w:val="24"/>
          <w:szCs w:val="24"/>
        </w:rPr>
      </w:pPr>
      <w:r w:rsidRPr="00000767">
        <w:rPr>
          <w:rFonts w:asciiTheme="majorHAnsi" w:eastAsiaTheme="majorEastAsia" w:hAnsiTheme="majorHAnsi" w:cstheme="majorBidi"/>
          <w:b/>
          <w:bCs/>
          <w:caps/>
          <w:color w:val="FFFFFF" w:themeColor="background1"/>
          <w:sz w:val="24"/>
          <w:szCs w:val="24"/>
        </w:rPr>
        <w:t>Central Control Unit:</w:t>
      </w:r>
    </w:p>
    <w:p w14:paraId="1AEE1F3B" w14:textId="77777777" w:rsidR="00000767" w:rsidRPr="00000767" w:rsidRDefault="00000767" w:rsidP="00000767">
      <w:pPr>
        <w:numPr>
          <w:ilvl w:val="1"/>
          <w:numId w:val="17"/>
        </w:numPr>
        <w:rPr>
          <w:rFonts w:asciiTheme="majorHAnsi" w:eastAsiaTheme="majorEastAsia" w:hAnsiTheme="majorHAnsi" w:cstheme="majorBidi"/>
          <w:b/>
          <w:bCs/>
          <w:caps/>
          <w:color w:val="FFFFFF" w:themeColor="background1"/>
          <w:sz w:val="24"/>
          <w:szCs w:val="24"/>
        </w:rPr>
      </w:pPr>
      <w:r w:rsidRPr="00000767">
        <w:rPr>
          <w:rFonts w:asciiTheme="majorHAnsi" w:eastAsiaTheme="majorEastAsia" w:hAnsiTheme="majorHAnsi" w:cstheme="majorBidi"/>
          <w:b/>
          <w:bCs/>
          <w:caps/>
          <w:color w:val="FFFFFF" w:themeColor="background1"/>
          <w:sz w:val="24"/>
          <w:szCs w:val="24"/>
        </w:rPr>
        <w:t>The central unit processes the data and makes decisions about water usage and distribution.</w:t>
      </w:r>
    </w:p>
    <w:p w14:paraId="3C30CEE2" w14:textId="77777777" w:rsidR="00000767" w:rsidRPr="00000767" w:rsidRDefault="00000767" w:rsidP="00000767">
      <w:pPr>
        <w:numPr>
          <w:ilvl w:val="0"/>
          <w:numId w:val="17"/>
        </w:numPr>
        <w:rPr>
          <w:rFonts w:asciiTheme="majorHAnsi" w:eastAsiaTheme="majorEastAsia" w:hAnsiTheme="majorHAnsi" w:cstheme="majorBidi"/>
          <w:b/>
          <w:bCs/>
          <w:caps/>
          <w:color w:val="FFFFFF" w:themeColor="background1"/>
          <w:sz w:val="24"/>
          <w:szCs w:val="24"/>
        </w:rPr>
      </w:pPr>
      <w:r w:rsidRPr="00000767">
        <w:rPr>
          <w:rFonts w:asciiTheme="majorHAnsi" w:eastAsiaTheme="majorEastAsia" w:hAnsiTheme="majorHAnsi" w:cstheme="majorBidi"/>
          <w:b/>
          <w:bCs/>
          <w:caps/>
          <w:color w:val="FFFFFF" w:themeColor="background1"/>
          <w:sz w:val="24"/>
          <w:szCs w:val="24"/>
        </w:rPr>
        <w:t>User Interface:</w:t>
      </w:r>
    </w:p>
    <w:p w14:paraId="377D93A3" w14:textId="77777777" w:rsidR="00000767" w:rsidRPr="00000767" w:rsidRDefault="00000767" w:rsidP="00000767">
      <w:pPr>
        <w:numPr>
          <w:ilvl w:val="1"/>
          <w:numId w:val="17"/>
        </w:numPr>
        <w:rPr>
          <w:rFonts w:asciiTheme="majorHAnsi" w:eastAsiaTheme="majorEastAsia" w:hAnsiTheme="majorHAnsi" w:cstheme="majorBidi"/>
          <w:b/>
          <w:bCs/>
          <w:caps/>
          <w:color w:val="FFFFFF" w:themeColor="background1"/>
          <w:sz w:val="24"/>
          <w:szCs w:val="24"/>
        </w:rPr>
      </w:pPr>
      <w:r w:rsidRPr="00000767">
        <w:rPr>
          <w:rFonts w:asciiTheme="majorHAnsi" w:eastAsiaTheme="majorEastAsia" w:hAnsiTheme="majorHAnsi" w:cstheme="majorBidi"/>
          <w:b/>
          <w:bCs/>
          <w:caps/>
          <w:color w:val="FFFFFF" w:themeColor="background1"/>
          <w:sz w:val="24"/>
          <w:szCs w:val="24"/>
        </w:rPr>
        <w:t>A user-friendly interface, like a smartphone app or touchscreen display, allows people to check water status and control water features.</w:t>
      </w:r>
    </w:p>
    <w:p w14:paraId="67959E64" w14:textId="77777777" w:rsidR="00000767" w:rsidRPr="00000767" w:rsidRDefault="00000767" w:rsidP="00000767">
      <w:pPr>
        <w:numPr>
          <w:ilvl w:val="0"/>
          <w:numId w:val="17"/>
        </w:numPr>
        <w:rPr>
          <w:rFonts w:asciiTheme="majorHAnsi" w:eastAsiaTheme="majorEastAsia" w:hAnsiTheme="majorHAnsi" w:cstheme="majorBidi"/>
          <w:b/>
          <w:bCs/>
          <w:caps/>
          <w:color w:val="FFFFFF" w:themeColor="background1"/>
          <w:sz w:val="24"/>
          <w:szCs w:val="24"/>
        </w:rPr>
      </w:pPr>
      <w:r w:rsidRPr="00000767">
        <w:rPr>
          <w:rFonts w:asciiTheme="majorHAnsi" w:eastAsiaTheme="majorEastAsia" w:hAnsiTheme="majorHAnsi" w:cstheme="majorBidi"/>
          <w:b/>
          <w:bCs/>
          <w:caps/>
          <w:color w:val="FFFFFF" w:themeColor="background1"/>
          <w:sz w:val="24"/>
          <w:szCs w:val="24"/>
        </w:rPr>
        <w:t>Communication:</w:t>
      </w:r>
    </w:p>
    <w:p w14:paraId="71EA5BC9" w14:textId="77777777" w:rsidR="00000767" w:rsidRPr="00000767" w:rsidRDefault="00000767" w:rsidP="00000767">
      <w:pPr>
        <w:numPr>
          <w:ilvl w:val="1"/>
          <w:numId w:val="17"/>
        </w:numPr>
        <w:rPr>
          <w:rFonts w:asciiTheme="majorHAnsi" w:eastAsiaTheme="majorEastAsia" w:hAnsiTheme="majorHAnsi" w:cstheme="majorBidi"/>
          <w:b/>
          <w:bCs/>
          <w:caps/>
          <w:color w:val="FFFFFF" w:themeColor="background1"/>
          <w:sz w:val="24"/>
          <w:szCs w:val="24"/>
        </w:rPr>
      </w:pPr>
      <w:r w:rsidRPr="00000767">
        <w:rPr>
          <w:rFonts w:asciiTheme="majorHAnsi" w:eastAsiaTheme="majorEastAsia" w:hAnsiTheme="majorHAnsi" w:cstheme="majorBidi"/>
          <w:b/>
          <w:bCs/>
          <w:caps/>
          <w:color w:val="FFFFFF" w:themeColor="background1"/>
          <w:sz w:val="24"/>
          <w:szCs w:val="24"/>
        </w:rPr>
        <w:t>Ensure that all components can communicate with each other using networks like Wi-Fi or cellular connections.</w:t>
      </w:r>
    </w:p>
    <w:p w14:paraId="46D018B8" w14:textId="77777777" w:rsidR="00000767" w:rsidRPr="00000767" w:rsidRDefault="00000767" w:rsidP="00000767">
      <w:pPr>
        <w:numPr>
          <w:ilvl w:val="0"/>
          <w:numId w:val="17"/>
        </w:numPr>
        <w:rPr>
          <w:rFonts w:asciiTheme="majorHAnsi" w:eastAsiaTheme="majorEastAsia" w:hAnsiTheme="majorHAnsi" w:cstheme="majorBidi"/>
          <w:b/>
          <w:bCs/>
          <w:caps/>
          <w:color w:val="FFFFFF" w:themeColor="background1"/>
          <w:sz w:val="24"/>
          <w:szCs w:val="24"/>
        </w:rPr>
      </w:pPr>
      <w:r w:rsidRPr="00000767">
        <w:rPr>
          <w:rFonts w:asciiTheme="majorHAnsi" w:eastAsiaTheme="majorEastAsia" w:hAnsiTheme="majorHAnsi" w:cstheme="majorBidi"/>
          <w:b/>
          <w:bCs/>
          <w:caps/>
          <w:color w:val="FFFFFF" w:themeColor="background1"/>
          <w:sz w:val="24"/>
          <w:szCs w:val="24"/>
        </w:rPr>
        <w:t>Water Storage:</w:t>
      </w:r>
    </w:p>
    <w:p w14:paraId="3851177F" w14:textId="77777777" w:rsidR="00000767" w:rsidRPr="00000767" w:rsidRDefault="00000767" w:rsidP="00000767">
      <w:pPr>
        <w:numPr>
          <w:ilvl w:val="1"/>
          <w:numId w:val="17"/>
        </w:numPr>
        <w:rPr>
          <w:rFonts w:asciiTheme="majorHAnsi" w:eastAsiaTheme="majorEastAsia" w:hAnsiTheme="majorHAnsi" w:cstheme="majorBidi"/>
          <w:b/>
          <w:bCs/>
          <w:caps/>
          <w:color w:val="FFFFFF" w:themeColor="background1"/>
          <w:sz w:val="24"/>
          <w:szCs w:val="24"/>
        </w:rPr>
      </w:pPr>
      <w:r w:rsidRPr="00000767">
        <w:rPr>
          <w:rFonts w:asciiTheme="majorHAnsi" w:eastAsiaTheme="majorEastAsia" w:hAnsiTheme="majorHAnsi" w:cstheme="majorBidi"/>
          <w:b/>
          <w:bCs/>
          <w:caps/>
          <w:color w:val="FFFFFF" w:themeColor="background1"/>
          <w:sz w:val="24"/>
          <w:szCs w:val="24"/>
        </w:rPr>
        <w:lastRenderedPageBreak/>
        <w:t>Store collected water in tanks or reservoirs for later use.</w:t>
      </w:r>
    </w:p>
    <w:p w14:paraId="19FF3603" w14:textId="77777777" w:rsidR="00000767" w:rsidRPr="00000767" w:rsidRDefault="00000767" w:rsidP="00000767">
      <w:pPr>
        <w:numPr>
          <w:ilvl w:val="0"/>
          <w:numId w:val="17"/>
        </w:numPr>
        <w:rPr>
          <w:rFonts w:asciiTheme="majorHAnsi" w:eastAsiaTheme="majorEastAsia" w:hAnsiTheme="majorHAnsi" w:cstheme="majorBidi"/>
          <w:b/>
          <w:bCs/>
          <w:caps/>
          <w:color w:val="FFFFFF" w:themeColor="background1"/>
          <w:sz w:val="24"/>
          <w:szCs w:val="24"/>
        </w:rPr>
      </w:pPr>
      <w:r w:rsidRPr="00000767">
        <w:rPr>
          <w:rFonts w:asciiTheme="majorHAnsi" w:eastAsiaTheme="majorEastAsia" w:hAnsiTheme="majorHAnsi" w:cstheme="majorBidi"/>
          <w:b/>
          <w:bCs/>
          <w:caps/>
          <w:color w:val="FFFFFF" w:themeColor="background1"/>
          <w:sz w:val="24"/>
          <w:szCs w:val="24"/>
        </w:rPr>
        <w:t>Water Distribution:</w:t>
      </w:r>
    </w:p>
    <w:p w14:paraId="6EC7C084" w14:textId="77777777" w:rsidR="00000767" w:rsidRPr="00000767" w:rsidRDefault="00000767" w:rsidP="00000767">
      <w:pPr>
        <w:numPr>
          <w:ilvl w:val="1"/>
          <w:numId w:val="17"/>
        </w:numPr>
        <w:rPr>
          <w:rFonts w:asciiTheme="majorHAnsi" w:eastAsiaTheme="majorEastAsia" w:hAnsiTheme="majorHAnsi" w:cstheme="majorBidi"/>
          <w:b/>
          <w:bCs/>
          <w:caps/>
          <w:color w:val="FFFFFF" w:themeColor="background1"/>
          <w:sz w:val="24"/>
          <w:szCs w:val="24"/>
        </w:rPr>
      </w:pPr>
      <w:r w:rsidRPr="00000767">
        <w:rPr>
          <w:rFonts w:asciiTheme="majorHAnsi" w:eastAsiaTheme="majorEastAsia" w:hAnsiTheme="majorHAnsi" w:cstheme="majorBidi"/>
          <w:b/>
          <w:bCs/>
          <w:caps/>
          <w:color w:val="FFFFFF" w:themeColor="background1"/>
          <w:sz w:val="24"/>
          <w:szCs w:val="24"/>
        </w:rPr>
        <w:t>Control valves and pipes distribute water to drinking fountains, restrooms, and irrigation systems as needed.</w:t>
      </w:r>
    </w:p>
    <w:p w14:paraId="00318756" w14:textId="77777777" w:rsidR="00000767" w:rsidRPr="00000767" w:rsidRDefault="00000767" w:rsidP="00000767">
      <w:pPr>
        <w:numPr>
          <w:ilvl w:val="0"/>
          <w:numId w:val="17"/>
        </w:numPr>
        <w:rPr>
          <w:rFonts w:asciiTheme="majorHAnsi" w:eastAsiaTheme="majorEastAsia" w:hAnsiTheme="majorHAnsi" w:cstheme="majorBidi"/>
          <w:b/>
          <w:bCs/>
          <w:caps/>
          <w:color w:val="FFFFFF" w:themeColor="background1"/>
          <w:sz w:val="24"/>
          <w:szCs w:val="24"/>
        </w:rPr>
      </w:pPr>
      <w:r w:rsidRPr="00000767">
        <w:rPr>
          <w:rFonts w:asciiTheme="majorHAnsi" w:eastAsiaTheme="majorEastAsia" w:hAnsiTheme="majorHAnsi" w:cstheme="majorBidi"/>
          <w:b/>
          <w:bCs/>
          <w:caps/>
          <w:color w:val="FFFFFF" w:themeColor="background1"/>
          <w:sz w:val="24"/>
          <w:szCs w:val="24"/>
        </w:rPr>
        <w:t>Water Treatment:</w:t>
      </w:r>
    </w:p>
    <w:p w14:paraId="072199A1" w14:textId="77777777" w:rsidR="00000767" w:rsidRPr="00000767" w:rsidRDefault="00000767" w:rsidP="00000767">
      <w:pPr>
        <w:numPr>
          <w:ilvl w:val="1"/>
          <w:numId w:val="17"/>
        </w:numPr>
        <w:rPr>
          <w:rFonts w:asciiTheme="majorHAnsi" w:eastAsiaTheme="majorEastAsia" w:hAnsiTheme="majorHAnsi" w:cstheme="majorBidi"/>
          <w:b/>
          <w:bCs/>
          <w:caps/>
          <w:color w:val="FFFFFF" w:themeColor="background1"/>
          <w:sz w:val="24"/>
          <w:szCs w:val="24"/>
        </w:rPr>
      </w:pPr>
      <w:r w:rsidRPr="00000767">
        <w:rPr>
          <w:rFonts w:asciiTheme="majorHAnsi" w:eastAsiaTheme="majorEastAsia" w:hAnsiTheme="majorHAnsi" w:cstheme="majorBidi"/>
          <w:b/>
          <w:bCs/>
          <w:caps/>
          <w:color w:val="FFFFFF" w:themeColor="background1"/>
          <w:sz w:val="24"/>
          <w:szCs w:val="24"/>
        </w:rPr>
        <w:t>Purify and filter the water to ensure it's safe and clean for use.</w:t>
      </w:r>
    </w:p>
    <w:p w14:paraId="2F0F6F7C" w14:textId="77777777" w:rsidR="00000767" w:rsidRPr="00000767" w:rsidRDefault="00000767" w:rsidP="00000767">
      <w:pPr>
        <w:numPr>
          <w:ilvl w:val="0"/>
          <w:numId w:val="17"/>
        </w:numPr>
        <w:rPr>
          <w:rFonts w:asciiTheme="majorHAnsi" w:eastAsiaTheme="majorEastAsia" w:hAnsiTheme="majorHAnsi" w:cstheme="majorBidi"/>
          <w:b/>
          <w:bCs/>
          <w:caps/>
          <w:color w:val="FFFFFF" w:themeColor="background1"/>
          <w:sz w:val="24"/>
          <w:szCs w:val="24"/>
        </w:rPr>
      </w:pPr>
      <w:r w:rsidRPr="00000767">
        <w:rPr>
          <w:rFonts w:asciiTheme="majorHAnsi" w:eastAsiaTheme="majorEastAsia" w:hAnsiTheme="majorHAnsi" w:cstheme="majorBidi"/>
          <w:b/>
          <w:bCs/>
          <w:caps/>
          <w:color w:val="FFFFFF" w:themeColor="background1"/>
          <w:sz w:val="24"/>
          <w:szCs w:val="24"/>
        </w:rPr>
        <w:t>Monitoring and Optimization:</w:t>
      </w:r>
    </w:p>
    <w:p w14:paraId="7E34C086" w14:textId="78F4974C" w:rsidR="00000767" w:rsidRPr="00000767" w:rsidRDefault="00000767" w:rsidP="00000767">
      <w:pPr>
        <w:numPr>
          <w:ilvl w:val="1"/>
          <w:numId w:val="17"/>
        </w:numPr>
        <w:rPr>
          <w:rFonts w:asciiTheme="majorHAnsi" w:eastAsiaTheme="majorEastAsia" w:hAnsiTheme="majorHAnsi" w:cstheme="majorBidi"/>
          <w:b/>
          <w:bCs/>
          <w:caps/>
          <w:color w:val="FFFFFF" w:themeColor="background1"/>
          <w:sz w:val="24"/>
          <w:szCs w:val="24"/>
        </w:rPr>
      </w:pPr>
      <w:r w:rsidRPr="00000767">
        <w:rPr>
          <w:rFonts w:asciiTheme="majorHAnsi" w:eastAsiaTheme="majorEastAsia" w:hAnsiTheme="majorHAnsi" w:cstheme="majorBidi"/>
          <w:b/>
          <w:bCs/>
          <w:caps/>
          <w:color w:val="FFFFFF" w:themeColor="background1"/>
          <w:sz w:val="24"/>
          <w:szCs w:val="24"/>
        </w:rPr>
        <w:t>e system continually monitors water levels and quality, adjusting distribution for efficiency.</w:t>
      </w:r>
    </w:p>
    <w:p w14:paraId="48CAD97D" w14:textId="77777777" w:rsidR="00000767" w:rsidRPr="00000767" w:rsidRDefault="00000767" w:rsidP="00000767">
      <w:pPr>
        <w:numPr>
          <w:ilvl w:val="0"/>
          <w:numId w:val="17"/>
        </w:numPr>
        <w:rPr>
          <w:rFonts w:asciiTheme="majorHAnsi" w:eastAsiaTheme="majorEastAsia" w:hAnsiTheme="majorHAnsi" w:cstheme="majorBidi"/>
          <w:b/>
          <w:bCs/>
          <w:caps/>
          <w:color w:val="FFFFFF" w:themeColor="background1"/>
          <w:sz w:val="24"/>
          <w:szCs w:val="24"/>
        </w:rPr>
      </w:pPr>
      <w:r w:rsidRPr="00000767">
        <w:rPr>
          <w:rFonts w:asciiTheme="majorHAnsi" w:eastAsiaTheme="majorEastAsia" w:hAnsiTheme="majorHAnsi" w:cstheme="majorBidi"/>
          <w:b/>
          <w:bCs/>
          <w:caps/>
          <w:color w:val="FFFFFF" w:themeColor="background1"/>
          <w:sz w:val="24"/>
          <w:szCs w:val="24"/>
        </w:rPr>
        <w:t>Alerts and Feedback:</w:t>
      </w:r>
    </w:p>
    <w:p w14:paraId="29067BEF" w14:textId="77777777" w:rsidR="00000767" w:rsidRPr="00000767" w:rsidRDefault="00000767" w:rsidP="00000767">
      <w:pPr>
        <w:numPr>
          <w:ilvl w:val="1"/>
          <w:numId w:val="17"/>
        </w:numPr>
        <w:rPr>
          <w:rFonts w:asciiTheme="majorHAnsi" w:eastAsiaTheme="majorEastAsia" w:hAnsiTheme="majorHAnsi" w:cstheme="majorBidi"/>
          <w:b/>
          <w:bCs/>
          <w:caps/>
          <w:color w:val="FFFFFF" w:themeColor="background1"/>
          <w:sz w:val="24"/>
          <w:szCs w:val="24"/>
        </w:rPr>
      </w:pPr>
      <w:r w:rsidRPr="00000767">
        <w:rPr>
          <w:rFonts w:asciiTheme="majorHAnsi" w:eastAsiaTheme="majorEastAsia" w:hAnsiTheme="majorHAnsi" w:cstheme="majorBidi"/>
          <w:b/>
          <w:bCs/>
          <w:caps/>
          <w:color w:val="FFFFFF" w:themeColor="background1"/>
          <w:sz w:val="24"/>
          <w:szCs w:val="24"/>
        </w:rPr>
        <w:t>Send alerts to administrators and users for maintenance or issues.</w:t>
      </w:r>
    </w:p>
    <w:p w14:paraId="78CD4C66" w14:textId="77777777" w:rsidR="00000767" w:rsidRPr="00000767" w:rsidRDefault="00000767" w:rsidP="00000767">
      <w:pPr>
        <w:numPr>
          <w:ilvl w:val="1"/>
          <w:numId w:val="17"/>
        </w:numPr>
        <w:rPr>
          <w:rFonts w:asciiTheme="majorHAnsi" w:eastAsiaTheme="majorEastAsia" w:hAnsiTheme="majorHAnsi" w:cstheme="majorBidi"/>
          <w:b/>
          <w:bCs/>
          <w:caps/>
          <w:color w:val="FFFFFF" w:themeColor="background1"/>
          <w:sz w:val="24"/>
          <w:szCs w:val="24"/>
        </w:rPr>
      </w:pPr>
      <w:r w:rsidRPr="00000767">
        <w:rPr>
          <w:rFonts w:asciiTheme="majorHAnsi" w:eastAsiaTheme="majorEastAsia" w:hAnsiTheme="majorHAnsi" w:cstheme="majorBidi"/>
          <w:b/>
          <w:bCs/>
          <w:caps/>
          <w:color w:val="FFFFFF" w:themeColor="background1"/>
          <w:sz w:val="24"/>
          <w:szCs w:val="24"/>
        </w:rPr>
        <w:t>Gather feedback from users to improve the system.</w:t>
      </w:r>
    </w:p>
    <w:p w14:paraId="215F3B4F" w14:textId="77777777" w:rsidR="00000767" w:rsidRPr="00C9545E" w:rsidRDefault="00000767" w:rsidP="00C9545E">
      <w:pPr>
        <w:rPr>
          <w:rFonts w:asciiTheme="majorHAnsi" w:eastAsiaTheme="majorEastAsia" w:hAnsiTheme="majorHAnsi" w:cstheme="majorBidi"/>
          <w:b/>
          <w:bCs/>
          <w:caps/>
          <w:color w:val="FFFFFF" w:themeColor="background1"/>
          <w:sz w:val="24"/>
          <w:szCs w:val="24"/>
        </w:rPr>
      </w:pPr>
    </w:p>
    <w:p w14:paraId="5AB894CE" w14:textId="77777777" w:rsidR="00C9545E" w:rsidRPr="00C9545E" w:rsidRDefault="00C9545E" w:rsidP="00C9545E"/>
    <w:sectPr w:rsidR="00C9545E" w:rsidRPr="00C9545E" w:rsidSect="009B0674">
      <w:footerReference w:type="default" r:id="rId11"/>
      <w:headerReference w:type="first" r:id="rId12"/>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6E2F6" w14:textId="77777777" w:rsidR="00BB7F9B" w:rsidRDefault="00BB7F9B">
      <w:pPr>
        <w:spacing w:line="240" w:lineRule="auto"/>
      </w:pPr>
      <w:r>
        <w:separator/>
      </w:r>
    </w:p>
  </w:endnote>
  <w:endnote w:type="continuationSeparator" w:id="0">
    <w:p w14:paraId="24E9889D" w14:textId="77777777" w:rsidR="00BB7F9B" w:rsidRDefault="00BB7F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124121"/>
      <w:docPartObj>
        <w:docPartGallery w:val="Page Numbers (Bottom of Page)"/>
        <w:docPartUnique/>
      </w:docPartObj>
    </w:sdtPr>
    <w:sdtEndPr/>
    <w:sdtContent>
      <w:p w14:paraId="1E787600" w14:textId="77777777" w:rsidR="00190922" w:rsidRPr="00190922" w:rsidRDefault="00190922" w:rsidP="00190922">
        <w:pPr>
          <w:pStyle w:val="Footer"/>
        </w:pPr>
        <w:r w:rsidRPr="00190922">
          <w:fldChar w:fldCharType="begin"/>
        </w:r>
        <w:r w:rsidRPr="00190922">
          <w:instrText xml:space="preserve"> PAGE   \* MERGEFORMAT </w:instrText>
        </w:r>
        <w:r w:rsidRPr="00190922">
          <w:fldChar w:fldCharType="separate"/>
        </w:r>
        <w:r w:rsidR="007A0A5B">
          <w:rPr>
            <w:noProof/>
          </w:rPr>
          <w:t>1</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83EDE" w14:textId="77777777" w:rsidR="00BB7F9B" w:rsidRDefault="00BB7F9B">
      <w:pPr>
        <w:spacing w:line="240" w:lineRule="auto"/>
      </w:pPr>
      <w:r>
        <w:separator/>
      </w:r>
    </w:p>
  </w:footnote>
  <w:footnote w:type="continuationSeparator" w:id="0">
    <w:p w14:paraId="24D19B65" w14:textId="77777777" w:rsidR="00BB7F9B" w:rsidRDefault="00BB7F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BCE59" w14:textId="77777777" w:rsidR="00430D21" w:rsidRDefault="00430D21">
    <w:pPr>
      <w:pStyle w:val="Header"/>
    </w:pPr>
    <w:r>
      <w:rPr>
        <w:noProof/>
        <w:lang w:eastAsia="en-US"/>
      </w:rPr>
      <w:drawing>
        <wp:anchor distT="0" distB="0" distL="114300" distR="114300" simplePos="0" relativeHeight="251659264" behindDoc="1" locked="0" layoutInCell="1" allowOverlap="1" wp14:anchorId="2586A4EC" wp14:editId="3971B3F9">
          <wp:simplePos x="0" y="0"/>
          <wp:positionH relativeFrom="page">
            <wp:align>left</wp:align>
          </wp:positionH>
          <wp:positionV relativeFrom="page">
            <wp:posOffset>320040</wp:posOffset>
          </wp:positionV>
          <wp:extent cx="5129784" cy="7397496"/>
          <wp:effectExtent l="19050" t="0" r="13970" b="3023235"/>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9EA25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10" w15:restartNumberingAfterBreak="0">
    <w:nsid w:val="0D9C4230"/>
    <w:multiLevelType w:val="multilevel"/>
    <w:tmpl w:val="D75442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B5321F"/>
    <w:multiLevelType w:val="multilevel"/>
    <w:tmpl w:val="14567C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3377CA8"/>
    <w:multiLevelType w:val="multilevel"/>
    <w:tmpl w:val="F87899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E10902"/>
    <w:multiLevelType w:val="multilevel"/>
    <w:tmpl w:val="A0C06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9"/>
    <w:lvlOverride w:ilvl="0">
      <w:startOverride w:val="1"/>
    </w:lvlOverride>
  </w:num>
  <w:num w:numId="3">
    <w:abstractNumId w:val="8"/>
  </w:num>
  <w:num w:numId="4">
    <w:abstractNumId w:val="12"/>
  </w:num>
  <w:num w:numId="5">
    <w:abstractNumId w:val="14"/>
  </w:num>
  <w:num w:numId="6">
    <w:abstractNumId w:val="15"/>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0"/>
  </w:num>
  <w:num w:numId="17">
    <w:abstractNumId w:val="16"/>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A4A"/>
    <w:rsid w:val="00000767"/>
    <w:rsid w:val="00016917"/>
    <w:rsid w:val="000228C0"/>
    <w:rsid w:val="00050104"/>
    <w:rsid w:val="000728B6"/>
    <w:rsid w:val="00122300"/>
    <w:rsid w:val="00164D64"/>
    <w:rsid w:val="001668E8"/>
    <w:rsid w:val="0018162E"/>
    <w:rsid w:val="00190922"/>
    <w:rsid w:val="00192B8C"/>
    <w:rsid w:val="00192BA9"/>
    <w:rsid w:val="001C30B8"/>
    <w:rsid w:val="00204802"/>
    <w:rsid w:val="002B246D"/>
    <w:rsid w:val="002D6D73"/>
    <w:rsid w:val="002F1C41"/>
    <w:rsid w:val="0031562C"/>
    <w:rsid w:val="003C1E78"/>
    <w:rsid w:val="003D2442"/>
    <w:rsid w:val="003E1CD2"/>
    <w:rsid w:val="00430D21"/>
    <w:rsid w:val="0047082C"/>
    <w:rsid w:val="00492067"/>
    <w:rsid w:val="004E77D6"/>
    <w:rsid w:val="00510349"/>
    <w:rsid w:val="0051749A"/>
    <w:rsid w:val="00541D83"/>
    <w:rsid w:val="00566A88"/>
    <w:rsid w:val="005E320D"/>
    <w:rsid w:val="00630F9E"/>
    <w:rsid w:val="006876AB"/>
    <w:rsid w:val="006C287D"/>
    <w:rsid w:val="006E4ED3"/>
    <w:rsid w:val="00712D08"/>
    <w:rsid w:val="00717041"/>
    <w:rsid w:val="00773C26"/>
    <w:rsid w:val="00776ECC"/>
    <w:rsid w:val="007A0A5B"/>
    <w:rsid w:val="007B00EB"/>
    <w:rsid w:val="007B5BFF"/>
    <w:rsid w:val="00882E6A"/>
    <w:rsid w:val="008D1A4A"/>
    <w:rsid w:val="009466EC"/>
    <w:rsid w:val="009538F9"/>
    <w:rsid w:val="009567EC"/>
    <w:rsid w:val="009B0674"/>
    <w:rsid w:val="00AA480C"/>
    <w:rsid w:val="00B46725"/>
    <w:rsid w:val="00BB7F9B"/>
    <w:rsid w:val="00BF6D6E"/>
    <w:rsid w:val="00C75A28"/>
    <w:rsid w:val="00C9545E"/>
    <w:rsid w:val="00E03A7F"/>
    <w:rsid w:val="00EF74E1"/>
    <w:rsid w:val="00F72A56"/>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819EB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pPr>
      <w:numPr>
        <w:numId w:val="1"/>
      </w:numPr>
    </w:pPr>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semiHidden/>
    <w:unhideWhenUsed/>
    <w:rsid w:val="00F72A56"/>
    <w:rPr>
      <w:color w:val="5A1E34" w:themeColor="accent1" w:themeShade="80"/>
      <w:u w:val="single"/>
    </w:rPr>
  </w:style>
  <w:style w:type="paragraph" w:styleId="ListNumber">
    <w:name w:val="List Number"/>
    <w:basedOn w:val="Normal"/>
    <w:uiPriority w:val="12"/>
    <w:qFormat/>
    <w:rsid w:val="000728B6"/>
    <w:pPr>
      <w:numPr>
        <w:numId w:val="3"/>
      </w:numPr>
      <w:contextualSpacing/>
    </w:pPr>
  </w:style>
  <w:style w:type="paragraph" w:styleId="ListParagraph">
    <w:name w:val="List Paragraph"/>
    <w:basedOn w:val="Normal"/>
    <w:uiPriority w:val="34"/>
    <w:unhideWhenUsed/>
    <w:qFormat/>
    <w:rsid w:val="000728B6"/>
    <w:pPr>
      <w:ind w:left="720"/>
      <w:contextualSpacing/>
    </w:pPr>
  </w:style>
  <w:style w:type="paragraph" w:styleId="BodyText">
    <w:name w:val="Body Text"/>
    <w:basedOn w:val="Normal"/>
    <w:link w:val="BodyTextChar"/>
    <w:uiPriority w:val="1"/>
    <w:qFormat/>
    <w:rsid w:val="00BF6D6E"/>
    <w:pPr>
      <w:autoSpaceDE w:val="0"/>
      <w:autoSpaceDN w:val="0"/>
      <w:adjustRightInd w:val="0"/>
      <w:spacing w:before="0" w:line="240" w:lineRule="auto"/>
    </w:pPr>
    <w:rPr>
      <w:rFonts w:ascii="Times New Roman" w:hAnsi="Times New Roman" w:cs="Times New Roman"/>
      <w:b/>
      <w:bCs/>
      <w:sz w:val="17"/>
      <w:szCs w:val="17"/>
    </w:rPr>
  </w:style>
  <w:style w:type="character" w:customStyle="1" w:styleId="BodyTextChar">
    <w:name w:val="Body Text Char"/>
    <w:basedOn w:val="DefaultParagraphFont"/>
    <w:link w:val="BodyText"/>
    <w:uiPriority w:val="1"/>
    <w:rsid w:val="00BF6D6E"/>
    <w:rPr>
      <w:rFonts w:ascii="Times New Roman" w:hAnsi="Times New Roman" w:cs="Times New Roman"/>
      <w:b/>
      <w:bCs/>
      <w:sz w:val="17"/>
      <w:szCs w:val="17"/>
    </w:rPr>
  </w:style>
  <w:style w:type="paragraph" w:styleId="NormalWeb">
    <w:name w:val="Normal (Web)"/>
    <w:basedOn w:val="Normal"/>
    <w:uiPriority w:val="99"/>
    <w:semiHidden/>
    <w:unhideWhenUsed/>
    <w:rsid w:val="009538F9"/>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9538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40531">
      <w:bodyDiv w:val="1"/>
      <w:marLeft w:val="0"/>
      <w:marRight w:val="0"/>
      <w:marTop w:val="0"/>
      <w:marBottom w:val="0"/>
      <w:divBdr>
        <w:top w:val="none" w:sz="0" w:space="0" w:color="auto"/>
        <w:left w:val="none" w:sz="0" w:space="0" w:color="auto"/>
        <w:bottom w:val="none" w:sz="0" w:space="0" w:color="auto"/>
        <w:right w:val="none" w:sz="0" w:space="0" w:color="auto"/>
      </w:divBdr>
    </w:div>
    <w:div w:id="422846479">
      <w:bodyDiv w:val="1"/>
      <w:marLeft w:val="0"/>
      <w:marRight w:val="0"/>
      <w:marTop w:val="0"/>
      <w:marBottom w:val="0"/>
      <w:divBdr>
        <w:top w:val="none" w:sz="0" w:space="0" w:color="auto"/>
        <w:left w:val="none" w:sz="0" w:space="0" w:color="auto"/>
        <w:bottom w:val="none" w:sz="0" w:space="0" w:color="auto"/>
        <w:right w:val="none" w:sz="0" w:space="0" w:color="auto"/>
      </w:divBdr>
    </w:div>
    <w:div w:id="675227566">
      <w:bodyDiv w:val="1"/>
      <w:marLeft w:val="0"/>
      <w:marRight w:val="0"/>
      <w:marTop w:val="0"/>
      <w:marBottom w:val="0"/>
      <w:divBdr>
        <w:top w:val="none" w:sz="0" w:space="0" w:color="auto"/>
        <w:left w:val="none" w:sz="0" w:space="0" w:color="auto"/>
        <w:bottom w:val="none" w:sz="0" w:space="0" w:color="auto"/>
        <w:right w:val="none" w:sz="0" w:space="0" w:color="auto"/>
      </w:divBdr>
    </w:div>
    <w:div w:id="1426219662">
      <w:bodyDiv w:val="1"/>
      <w:marLeft w:val="0"/>
      <w:marRight w:val="0"/>
      <w:marTop w:val="0"/>
      <w:marBottom w:val="0"/>
      <w:divBdr>
        <w:top w:val="none" w:sz="0" w:space="0" w:color="auto"/>
        <w:left w:val="none" w:sz="0" w:space="0" w:color="auto"/>
        <w:bottom w:val="none" w:sz="0" w:space="0" w:color="auto"/>
        <w:right w:val="none" w:sz="0" w:space="0" w:color="auto"/>
      </w:divBdr>
    </w:div>
    <w:div w:id="1805848846">
      <w:bodyDiv w:val="1"/>
      <w:marLeft w:val="0"/>
      <w:marRight w:val="0"/>
      <w:marTop w:val="0"/>
      <w:marBottom w:val="0"/>
      <w:divBdr>
        <w:top w:val="none" w:sz="0" w:space="0" w:color="auto"/>
        <w:left w:val="none" w:sz="0" w:space="0" w:color="auto"/>
        <w:bottom w:val="none" w:sz="0" w:space="0" w:color="auto"/>
        <w:right w:val="none" w:sz="0" w:space="0" w:color="auto"/>
      </w:divBdr>
    </w:div>
    <w:div w:id="1860662171">
      <w:bodyDiv w:val="1"/>
      <w:marLeft w:val="0"/>
      <w:marRight w:val="0"/>
      <w:marTop w:val="0"/>
      <w:marBottom w:val="0"/>
      <w:divBdr>
        <w:top w:val="none" w:sz="0" w:space="0" w:color="auto"/>
        <w:left w:val="none" w:sz="0" w:space="0" w:color="auto"/>
        <w:bottom w:val="none" w:sz="0" w:space="0" w:color="auto"/>
        <w:right w:val="none" w:sz="0" w:space="0" w:color="auto"/>
      </w:divBdr>
    </w:div>
    <w:div w:id="1911580284">
      <w:bodyDiv w:val="1"/>
      <w:marLeft w:val="0"/>
      <w:marRight w:val="0"/>
      <w:marTop w:val="0"/>
      <w:marBottom w:val="0"/>
      <w:divBdr>
        <w:top w:val="none" w:sz="0" w:space="0" w:color="auto"/>
        <w:left w:val="none" w:sz="0" w:space="0" w:color="auto"/>
        <w:bottom w:val="none" w:sz="0" w:space="0" w:color="auto"/>
        <w:right w:val="none" w:sz="0" w:space="0" w:color="auto"/>
      </w:divBdr>
    </w:div>
    <w:div w:id="203877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arduino-arduino-uno-technology-216819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1819\AppData\Roaming\Microsoft\Templates\Student%20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Student report</Template>
  <TotalTime>0</TotalTime>
  <Pages>10</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2023-10-07T15:13:00Z</dcterms:created>
  <dcterms:modified xsi:type="dcterms:W3CDTF">2023-10-08T05:10:00Z</dcterms:modified>
  <cp:contentStatus/>
</cp:coreProperties>
</file>